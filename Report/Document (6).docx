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0BA0" w14:textId="50B23193" w:rsidR="00B979D8" w:rsidRPr="0082148A" w:rsidRDefault="00B979D8">
      <w:pPr>
        <w:pStyle w:val="Date"/>
      </w:pPr>
    </w:p>
    <w:p w14:paraId="41C2FCD9" w14:textId="5F1A1E53" w:rsidR="00B979D8" w:rsidRPr="007A523E" w:rsidRDefault="007A523E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Kyphosis</w:t>
      </w:r>
    </w:p>
    <w:p w14:paraId="706AF71B" w14:textId="3B625670" w:rsidR="00B979D8" w:rsidRDefault="00B979D8">
      <w:pPr>
        <w:pStyle w:val="Heading1"/>
      </w:pPr>
    </w:p>
    <w:p w14:paraId="5CE3C039" w14:textId="77777777" w:rsidR="00E2708B" w:rsidRPr="00E2708B" w:rsidRDefault="00E2708B" w:rsidP="00E2708B">
      <w:pPr>
        <w:spacing w:after="90" w:line="240" w:lineRule="auto"/>
        <w:ind w:left="540" w:hanging="270"/>
        <w:divId w:val="1090934768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A) Cat cow</w:t>
      </w:r>
    </w:p>
    <w:p w14:paraId="28524345" w14:textId="77777777" w:rsidR="00E2708B" w:rsidRPr="00E2708B" w:rsidRDefault="00E2708B" w:rsidP="00E2708B">
      <w:pPr>
        <w:spacing w:after="90" w:line="240" w:lineRule="auto"/>
        <w:ind w:left="54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https://youtu.be/LIVJZZyZ2qM?si=lvNOOQPLdug5GEAX</w:t>
      </w:r>
    </w:p>
    <w:p w14:paraId="76EB6B8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08831F8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43F1C58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​•​Push on B1, B2, B3, B4</w:t>
      </w:r>
    </w:p>
    <w:p w14:paraId="2D344628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(You’re in the quadruped position: both hands and knees on the mat.)</w:t>
      </w:r>
    </w:p>
    <w:p w14:paraId="49742C25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8CE6974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Cat Pose:</w:t>
      </w:r>
    </w:p>
    <w:p w14:paraId="71B02AB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​•​Maintain push on B1, B2, B3, B4</w:t>
      </w:r>
    </w:p>
    <w:p w14:paraId="0E642C7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​•​Arch your back upward and tuck your head inward.</w:t>
      </w:r>
    </w:p>
    <w:p w14:paraId="340B881C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97165B3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Cow Pose:</w:t>
      </w:r>
    </w:p>
    <w:p w14:paraId="4E576176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​•​Maintain push on B1, B2, B3, B4</w:t>
      </w:r>
    </w:p>
    <w:p w14:paraId="0942D91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​•​Drop your belly down and lift your head and tailbone up.</w:t>
      </w:r>
    </w:p>
    <w:p w14:paraId="649000E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3808AAC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Cat-Cow alternation 5–10 times while keeping all 4 buttons pushed.</w:t>
      </w:r>
    </w:p>
    <w:p w14:paraId="7554A4A6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B3D6F09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B) Thread the needle</w:t>
      </w:r>
    </w:p>
    <w:p w14:paraId="0ED99A58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https://youtube.com/shorts/ds3umIYJDrE?si=p38ZPVwrRlriG24K</w:t>
      </w:r>
    </w:p>
    <w:p w14:paraId="4D02CEED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 </w:t>
      </w:r>
    </w:p>
    <w:p w14:paraId="7FC93355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64C350E4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​•​On all fours (tabletop):</w:t>
      </w:r>
    </w:p>
    <w:p w14:paraId="34033530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on the mat under shoulders</w:t>
      </w:r>
    </w:p>
    <w:p w14:paraId="7A1C3DAA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​•​B3 and B4 on the mat under hips</w:t>
      </w:r>
    </w:p>
    <w:p w14:paraId="28768AA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​•​Spine neutral, gaze downward</w:t>
      </w:r>
    </w:p>
    <w:p w14:paraId="66B33303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 </w:t>
      </w:r>
    </w:p>
    <w:p w14:paraId="03B8F952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1. Pull B2 (right arm) up to the ceiling with open chest</w:t>
      </w:r>
    </w:p>
    <w:p w14:paraId="6A418299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2. 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Go back inwards through opposite arm (left)</w:t>
      </w:r>
    </w:p>
    <w:p w14:paraId="6E3C102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3. 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B2 with (right shoulder)</w:t>
      </w:r>
    </w:p>
    <w:p w14:paraId="1145A46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4. 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B2, go back starting position </w:t>
      </w:r>
    </w:p>
    <w:p w14:paraId="37C1E335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5. 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B2</w:t>
      </w:r>
    </w:p>
    <w:p w14:paraId="24363A87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6. 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B1 (left arm) up to the ceiling with open chest</w:t>
      </w:r>
    </w:p>
    <w:p w14:paraId="4F701174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7. 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Go back inwards through opposite arm (right)</w:t>
      </w:r>
    </w:p>
    <w:p w14:paraId="195A62C3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8. 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B1 with (left shoulder)</w:t>
      </w:r>
    </w:p>
    <w:p w14:paraId="3B8BA197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9. 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B1, go back starting position </w:t>
      </w:r>
    </w:p>
    <w:p w14:paraId="76C2F405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10. </w:t>
      </w:r>
      <w:r w:rsidRPr="00E2708B">
        <w:rPr>
          <w:rFonts w:ascii="Segoe UI Symbol" w:eastAsiaTheme="minorEastAsia" w:hAnsi="Segoe UI Symbol" w:cs="Times New Roman"/>
          <w:color w:val="000000"/>
          <w:sz w:val="27"/>
          <w:szCs w:val="27"/>
          <w:lang w:val="en-EG" w:eastAsia="en-US"/>
        </w:rPr>
        <w:t>⁠</w:t>
      </w: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B1</w:t>
      </w:r>
    </w:p>
    <w:p w14:paraId="30185FAD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21B2D1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 </w:t>
      </w:r>
    </w:p>
    <w:p w14:paraId="579CA803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FF0000"/>
          <w:sz w:val="27"/>
          <w:szCs w:val="27"/>
          <w:lang w:val="en-EG" w:eastAsia="en-US"/>
        </w:rPr>
        <w:t>C) Scapular push ups from cat position</w:t>
      </w:r>
    </w:p>
    <w:p w14:paraId="2FE655D4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https://youtu.be/T5NR_V3itJs?si=WDAq1jY_33doWVNQ</w:t>
      </w:r>
    </w:p>
    <w:p w14:paraId="32777E95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D3FE86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07C496A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​•​On all fours (cat position):</w:t>
      </w:r>
    </w:p>
    <w:p w14:paraId="1BD57F6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​•​B1 and B2 (hands) on mat, directly under shoulders</w:t>
      </w:r>
    </w:p>
    <w:p w14:paraId="68868037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​•​B3 and B4 (knees) on mat under hips</w:t>
      </w:r>
    </w:p>
    <w:p w14:paraId="0AF1B558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​•​B5 and B6 (shins/feet) resting on mat</w:t>
      </w:r>
    </w:p>
    <w:p w14:paraId="75C6B20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​•​Core engaged, back flat</w:t>
      </w:r>
    </w:p>
    <w:p w14:paraId="62A7C3AD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90AB2AA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0A751667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8E91D72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Movement Sequence:</w:t>
      </w:r>
    </w:p>
    <w:p w14:paraId="321B88D0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​1.​Push B1 and B2 – press hands into mat to spread shoulder blades apart</w:t>
      </w:r>
    </w:p>
    <w:p w14:paraId="655C6AB4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​•​This rounds the upper back slightly (protraction)</w:t>
      </w:r>
    </w:p>
    <w:p w14:paraId="25765EB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​•​Avoid bending elbows—arms stay straight</w:t>
      </w:r>
    </w:p>
    <w:p w14:paraId="491D99A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​2.​Pull B1 and B2 – allow shoulder blades to retract by letting the chest sink slightly between the arms</w:t>
      </w:r>
    </w:p>
    <w:p w14:paraId="0F9D8F5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​•​Keep elbows extended, control the motion</w:t>
      </w:r>
    </w:p>
    <w:p w14:paraId="2A8FC78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​3.​Repeat – alternate between pulling (retract) and pushing (protract) the shoulder blades</w:t>
      </w:r>
    </w:p>
    <w:p w14:paraId="68E578BA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65561B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Repetition:</w:t>
      </w:r>
    </w:p>
    <w:p w14:paraId="54939E9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​•​10–15 controlled reps</w:t>
      </w:r>
    </w:p>
    <w:p w14:paraId="3E39297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​•​Focus on isolating scapular motion, not bending elbows</w:t>
      </w:r>
    </w:p>
    <w:p w14:paraId="31F926D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E546ADD" w14:textId="77777777" w:rsidR="00E2708B" w:rsidRPr="00E2708B" w:rsidRDefault="00E2708B" w:rsidP="00E2708B">
      <w:pPr>
        <w:spacing w:after="90" w:line="240" w:lineRule="auto"/>
        <w:ind w:left="540" w:hanging="270"/>
        <w:divId w:val="742682413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E2708B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D) Bird dog</w:t>
      </w:r>
    </w:p>
    <w:p w14:paraId="479468D1" w14:textId="77777777" w:rsidR="00E2708B" w:rsidRPr="00E2708B" w:rsidRDefault="00E2708B" w:rsidP="00E2708B">
      <w:pPr>
        <w:spacing w:after="90" w:line="240" w:lineRule="auto"/>
        <w:ind w:left="54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https://youtu.be/HtMI17DGuTk?si=ZAOhuNvUOKG-dY2N</w:t>
      </w:r>
    </w:p>
    <w:p w14:paraId="2385ED2C" w14:textId="77777777" w:rsidR="00E2708B" w:rsidRPr="00E2708B" w:rsidRDefault="00E2708B" w:rsidP="00E2708B">
      <w:pPr>
        <w:spacing w:after="90" w:line="240" w:lineRule="auto"/>
        <w:ind w:left="54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 </w:t>
      </w:r>
    </w:p>
    <w:p w14:paraId="63E8834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 </w:t>
      </w:r>
    </w:p>
    <w:p w14:paraId="6A003F62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1.​Pull B1 (Left Arm) – lift forward to shoulder height</w:t>
      </w:r>
    </w:p>
    <w:p w14:paraId="268C8C96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​2.​Pull B6, B4 (Right Leg, knee) – lift backward to hip height</w:t>
      </w:r>
    </w:p>
    <w:p w14:paraId="78FA253D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​3.​Hold position for 3–5 seconds</w:t>
      </w:r>
    </w:p>
    <w:p w14:paraId="2F7391B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​4.​Push B1 (Left Arm) – return arm to mat</w:t>
      </w:r>
    </w:p>
    <w:p w14:paraId="7FA908CA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​5.​Push B6, B4 (Right Leg, knee) – return leg to mat</w:t>
      </w:r>
    </w:p>
    <w:p w14:paraId="12C3374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62B747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2C20718B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3B0B9AF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​6.​Pull B2 (Right Arm) – lift forward to shoulder height</w:t>
      </w:r>
    </w:p>
    <w:p w14:paraId="5DD066C2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​7.​Pull B5, B3 (Left Leg, knee) – lift backward to hip height</w:t>
      </w:r>
    </w:p>
    <w:p w14:paraId="1F0307C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​8.​Hold position for 3–5 seconds</w:t>
      </w:r>
    </w:p>
    <w:p w14:paraId="524F2FD1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​9.​Push B2 (Right Arm) – return arm to mat</w:t>
      </w:r>
    </w:p>
    <w:p w14:paraId="42EA57CA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​10.​Push B5, B3 (Left Leg, knee) – return leg to mat</w:t>
      </w:r>
    </w:p>
    <w:p w14:paraId="3336CBAE" w14:textId="77777777" w:rsidR="00E2708B" w:rsidRPr="00E2708B" w:rsidRDefault="00E2708B" w:rsidP="00E2708B">
      <w:pPr>
        <w:spacing w:after="90" w:line="240" w:lineRule="auto"/>
        <w:ind w:left="0"/>
        <w:divId w:val="1219167138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E2708B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D35AE8A" w14:textId="77777777" w:rsidR="007A523E" w:rsidRPr="0082148A" w:rsidRDefault="007A523E">
      <w:pPr>
        <w:pStyle w:val="Heading1"/>
      </w:pPr>
    </w:p>
    <w:p w14:paraId="1F4AA2C1" w14:textId="1F7F9D64" w:rsidR="00A40744" w:rsidRPr="007A523E" w:rsidRDefault="00A40744" w:rsidP="007A523E"/>
    <w:sectPr w:rsidR="00A40744" w:rsidRPr="007A523E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13C25" w14:textId="77777777" w:rsidR="007A523E" w:rsidRPr="0082148A" w:rsidRDefault="007A523E">
      <w:pPr>
        <w:spacing w:after="0" w:line="240" w:lineRule="auto"/>
      </w:pPr>
      <w:r w:rsidRPr="0082148A">
        <w:separator/>
      </w:r>
    </w:p>
    <w:p w14:paraId="57FD3F4A" w14:textId="77777777" w:rsidR="007A523E" w:rsidRPr="0082148A" w:rsidRDefault="007A523E"/>
  </w:endnote>
  <w:endnote w:type="continuationSeparator" w:id="0">
    <w:p w14:paraId="1329BFF6" w14:textId="77777777" w:rsidR="007A523E" w:rsidRPr="0082148A" w:rsidRDefault="007A523E">
      <w:pPr>
        <w:spacing w:after="0" w:line="240" w:lineRule="auto"/>
      </w:pPr>
      <w:r w:rsidRPr="0082148A">
        <w:continuationSeparator/>
      </w:r>
    </w:p>
    <w:p w14:paraId="43B607EC" w14:textId="77777777" w:rsidR="007A523E" w:rsidRPr="0082148A" w:rsidRDefault="007A52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881BC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115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566C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3A194" w14:textId="77777777" w:rsidR="007A523E" w:rsidRPr="0082148A" w:rsidRDefault="007A523E">
      <w:pPr>
        <w:spacing w:after="0" w:line="240" w:lineRule="auto"/>
      </w:pPr>
      <w:r w:rsidRPr="0082148A">
        <w:separator/>
      </w:r>
    </w:p>
    <w:p w14:paraId="2AAA8668" w14:textId="77777777" w:rsidR="007A523E" w:rsidRPr="0082148A" w:rsidRDefault="007A523E"/>
  </w:footnote>
  <w:footnote w:type="continuationSeparator" w:id="0">
    <w:p w14:paraId="06DC06F4" w14:textId="77777777" w:rsidR="007A523E" w:rsidRPr="0082148A" w:rsidRDefault="007A523E">
      <w:pPr>
        <w:spacing w:after="0" w:line="240" w:lineRule="auto"/>
      </w:pPr>
      <w:r w:rsidRPr="0082148A">
        <w:continuationSeparator/>
      </w:r>
    </w:p>
    <w:p w14:paraId="42036F92" w14:textId="77777777" w:rsidR="007A523E" w:rsidRPr="0082148A" w:rsidRDefault="007A52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6542A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DC0EF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B8414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0925162">
    <w:abstractNumId w:val="11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2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3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E"/>
    <w:rsid w:val="00051678"/>
    <w:rsid w:val="00080C63"/>
    <w:rsid w:val="000C47C7"/>
    <w:rsid w:val="000D1F66"/>
    <w:rsid w:val="000D3390"/>
    <w:rsid w:val="00142A14"/>
    <w:rsid w:val="001800F8"/>
    <w:rsid w:val="002042C5"/>
    <w:rsid w:val="00294C3F"/>
    <w:rsid w:val="002C1552"/>
    <w:rsid w:val="00303660"/>
    <w:rsid w:val="00315E05"/>
    <w:rsid w:val="0034617C"/>
    <w:rsid w:val="00356102"/>
    <w:rsid w:val="003B0C99"/>
    <w:rsid w:val="003C3797"/>
    <w:rsid w:val="003F2336"/>
    <w:rsid w:val="003F397A"/>
    <w:rsid w:val="003F3D12"/>
    <w:rsid w:val="004343C1"/>
    <w:rsid w:val="004C0D7C"/>
    <w:rsid w:val="00521179"/>
    <w:rsid w:val="0055429E"/>
    <w:rsid w:val="00563BC2"/>
    <w:rsid w:val="00567C7E"/>
    <w:rsid w:val="005C7BF4"/>
    <w:rsid w:val="005E1085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7A523E"/>
    <w:rsid w:val="00807F4F"/>
    <w:rsid w:val="00814746"/>
    <w:rsid w:val="0082148A"/>
    <w:rsid w:val="00851934"/>
    <w:rsid w:val="00851BEE"/>
    <w:rsid w:val="00854998"/>
    <w:rsid w:val="00890F29"/>
    <w:rsid w:val="008D7237"/>
    <w:rsid w:val="00900D62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A110E"/>
    <w:rsid w:val="00DB445C"/>
    <w:rsid w:val="00E129F9"/>
    <w:rsid w:val="00E2708B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1D1C"/>
  <w15:chartTrackingRefBased/>
  <w15:docId w15:val="{F2B6D0C3-80C8-B14C-A07C-678807CF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apple-converted-space">
    <w:name w:val="apple-converted-space"/>
    <w:basedOn w:val="DefaultParagraphFont"/>
    <w:rsid w:val="00E2708B"/>
  </w:style>
  <w:style w:type="character" w:customStyle="1" w:styleId="s8">
    <w:name w:val="s8"/>
    <w:basedOn w:val="DefaultParagraphFont"/>
    <w:rsid w:val="00E2708B"/>
  </w:style>
  <w:style w:type="paragraph" w:customStyle="1" w:styleId="s17">
    <w:name w:val="s17"/>
    <w:basedOn w:val="Normal"/>
    <w:rsid w:val="00E2708B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5">
    <w:name w:val="s15"/>
    <w:basedOn w:val="DefaultParagraphFont"/>
    <w:rsid w:val="00E2708B"/>
  </w:style>
  <w:style w:type="paragraph" w:customStyle="1" w:styleId="s14">
    <w:name w:val="s14"/>
    <w:basedOn w:val="Normal"/>
    <w:rsid w:val="00E2708B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3">
    <w:name w:val="s13"/>
    <w:basedOn w:val="DefaultParagraphFont"/>
    <w:rsid w:val="00E2708B"/>
  </w:style>
  <w:style w:type="paragraph" w:customStyle="1" w:styleId="s9">
    <w:name w:val="s9"/>
    <w:basedOn w:val="Normal"/>
    <w:rsid w:val="00E2708B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paragraph" w:customStyle="1" w:styleId="s23">
    <w:name w:val="s23"/>
    <w:basedOn w:val="Normal"/>
    <w:rsid w:val="00E2708B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8">
    <w:name w:val="s18"/>
    <w:basedOn w:val="DefaultParagraphFont"/>
    <w:rsid w:val="00E2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768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2413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4667E5-36AB-494E-B392-028F4CAB4CDA%7d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{904667E5-36AB-494E-B392-028F4CAB4CDA}tf16392934.dotx</Template>
  <TotalTime>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yahya</dc:creator>
  <cp:keywords/>
  <dc:description/>
  <cp:lastModifiedBy>shrouk yahya</cp:lastModifiedBy>
  <cp:revision>2</cp:revision>
  <dcterms:created xsi:type="dcterms:W3CDTF">2025-05-13T13:44:00Z</dcterms:created>
  <dcterms:modified xsi:type="dcterms:W3CDTF">2025-05-13T13:44:00Z</dcterms:modified>
</cp:coreProperties>
</file>
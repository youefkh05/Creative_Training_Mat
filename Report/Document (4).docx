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C42F" w14:textId="06E48343" w:rsidR="00B979D8" w:rsidRPr="0082148A" w:rsidRDefault="00B979D8">
      <w:pPr>
        <w:pStyle w:val="Date"/>
      </w:pPr>
    </w:p>
    <w:p w14:paraId="30D52713" w14:textId="5F4E0FC4" w:rsidR="00B979D8" w:rsidRPr="00240AF3" w:rsidRDefault="004661FA">
      <w:pPr>
        <w:pStyle w:val="Title"/>
        <w:rPr>
          <w:b/>
          <w:bCs/>
          <w:u w:val="single"/>
        </w:rPr>
      </w:pPr>
      <w:r w:rsidRPr="00240AF3">
        <w:rPr>
          <w:b/>
          <w:bCs/>
          <w:u w:val="single"/>
        </w:rPr>
        <w:t>Core</w:t>
      </w:r>
    </w:p>
    <w:p w14:paraId="45AEB66E" w14:textId="28B04012" w:rsidR="00240AF3" w:rsidRPr="00240AF3" w:rsidRDefault="00240AF3" w:rsidP="00240AF3">
      <w:pPr>
        <w:pStyle w:val="Heading1"/>
      </w:pPr>
    </w:p>
    <w:p w14:paraId="5A99828F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  <w:t> </w:t>
      </w:r>
    </w:p>
    <w:p w14:paraId="4E3297AB" w14:textId="77777777" w:rsidR="00240AF3" w:rsidRPr="00240AF3" w:rsidRDefault="00240AF3" w:rsidP="00240AF3">
      <w:pPr>
        <w:spacing w:after="90" w:line="240" w:lineRule="auto"/>
        <w:ind w:left="540" w:hanging="270"/>
        <w:divId w:val="369696436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240AF3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A) Bird dog</w:t>
      </w:r>
    </w:p>
    <w:p w14:paraId="05F14E4C" w14:textId="77777777" w:rsidR="00240AF3" w:rsidRPr="00240AF3" w:rsidRDefault="00240AF3" w:rsidP="00240AF3">
      <w:pPr>
        <w:spacing w:after="90" w:line="240" w:lineRule="auto"/>
        <w:ind w:left="54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https://youtu.be/HtMI17DGuTk?si=ZAOhuNvUOKG-dY2N</w:t>
      </w:r>
    </w:p>
    <w:p w14:paraId="15555E8D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7190FC2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1.​Pull B1 (Left Arm) – lift forward to shoulder height</w:t>
      </w:r>
    </w:p>
    <w:p w14:paraId="677E325B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​2.​Pull B6, B4 (Right Leg, knee) – lift backward to hip height</w:t>
      </w:r>
    </w:p>
    <w:p w14:paraId="6F5EC5B1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​3.​Hold position for 3–5 seconds</w:t>
      </w:r>
    </w:p>
    <w:p w14:paraId="21D30213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​4.​Push B1 (Left Arm) – return arm to mat</w:t>
      </w:r>
    </w:p>
    <w:p w14:paraId="37036699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​5.​Push B6, B4 (Right Leg, knee) – return leg to mat</w:t>
      </w:r>
    </w:p>
    <w:p w14:paraId="1883D14D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4014906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⸻</w:t>
      </w:r>
    </w:p>
    <w:p w14:paraId="105B1AB0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21B8B8F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​6.​Pull B2 (Right Arm) – lift forward to shoulder height</w:t>
      </w:r>
    </w:p>
    <w:p w14:paraId="45C5BA93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​7.​Pull B5, B3 (Left Leg, knee) – lift backward to hip height</w:t>
      </w:r>
    </w:p>
    <w:p w14:paraId="4D937A22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​8.​Hold position for 3–5 seconds</w:t>
      </w:r>
    </w:p>
    <w:p w14:paraId="2DC1574C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​9.​Push B2 (Right Arm) – return arm to mat</w:t>
      </w:r>
    </w:p>
    <w:p w14:paraId="6D3EDC7E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​10.​Push B5, B3 (Left Leg, knee) – return leg to mat</w:t>
      </w:r>
    </w:p>
    <w:p w14:paraId="1F9DBE78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1A0BC44" w14:textId="77777777" w:rsidR="00240AF3" w:rsidRPr="00240AF3" w:rsidRDefault="00240AF3" w:rsidP="00240AF3">
      <w:pPr>
        <w:spacing w:after="90" w:line="240" w:lineRule="auto"/>
        <w:ind w:left="540" w:hanging="270"/>
        <w:divId w:val="1841193920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240AF3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B) Shoulder taps</w:t>
      </w:r>
    </w:p>
    <w:p w14:paraId="0E6338CD" w14:textId="77777777" w:rsidR="00240AF3" w:rsidRPr="00240AF3" w:rsidRDefault="00240AF3" w:rsidP="00240AF3">
      <w:pPr>
        <w:spacing w:after="90" w:line="240" w:lineRule="auto"/>
        <w:ind w:left="270"/>
        <w:divId w:val="1539312506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https://youtu.be/Ki-H6D3gvco?si=EGX9llpyxsbbTtyR</w:t>
      </w:r>
    </w:p>
    <w:p w14:paraId="0F86B784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E3AF3EB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•​Begin in a high plank:</w:t>
      </w:r>
    </w:p>
    <w:p w14:paraId="76AC5FF6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​•​B1 and B2 (hands) on mat under shoulders</w:t>
      </w:r>
    </w:p>
    <w:p w14:paraId="4DEA63F1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​•​B3 and B4 (knees) off mat, extended back with B5 and B6 (feet) grounded</w:t>
      </w:r>
    </w:p>
    <w:p w14:paraId="3408ECE4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​•​Body forms a straight line from head to heels</w:t>
      </w:r>
    </w:p>
    <w:p w14:paraId="5574C696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​•​Core engaged to minimise hip rotation</w:t>
      </w:r>
    </w:p>
    <w:p w14:paraId="7BF34793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lastRenderedPageBreak/>
        <w:t> </w:t>
      </w:r>
    </w:p>
    <w:p w14:paraId="3F0DBF80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⸻</w:t>
      </w:r>
    </w:p>
    <w:p w14:paraId="0D7856F6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CACDD74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Movement Sequence:</w:t>
      </w:r>
    </w:p>
    <w:p w14:paraId="6EB88CEB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​1.​Pull B1 (Left Arm) – lift and tap the right shoulder (B2 side)</w:t>
      </w:r>
    </w:p>
    <w:p w14:paraId="39031526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​2.​Push B1 – return hand to mat</w:t>
      </w:r>
    </w:p>
    <w:p w14:paraId="464F1D5C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​3.​Pull B2 (Right Arm) – lift and tap the left shoulder (B1 side)</w:t>
      </w:r>
    </w:p>
    <w:p w14:paraId="642621FE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​4.​Push B2 – return hand to mat</w:t>
      </w:r>
    </w:p>
    <w:p w14:paraId="25F309BB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20 reps, 3 sets</w:t>
      </w:r>
    </w:p>
    <w:p w14:paraId="77C91975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8E28520" w14:textId="77777777" w:rsidR="00240AF3" w:rsidRPr="00240AF3" w:rsidRDefault="00240AF3" w:rsidP="00240AF3">
      <w:pPr>
        <w:spacing w:after="90" w:line="240" w:lineRule="auto"/>
        <w:ind w:left="540" w:hanging="270"/>
        <w:divId w:val="1465738296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240AF3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C) Bear plank</w:t>
      </w:r>
    </w:p>
    <w:p w14:paraId="251A24EC" w14:textId="77777777" w:rsidR="00240AF3" w:rsidRPr="00240AF3" w:rsidRDefault="00240AF3" w:rsidP="00240AF3">
      <w:pPr>
        <w:spacing w:after="90" w:line="240" w:lineRule="auto"/>
        <w:ind w:left="540"/>
        <w:divId w:val="1539312506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https://youtu.be/VaoNT0BLTqw?si=QjDDnAG3wayscvpQ</w:t>
      </w:r>
    </w:p>
    <w:p w14:paraId="770734CB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  <w:t> </w:t>
      </w:r>
    </w:p>
    <w:p w14:paraId="6A813F63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•​Hands (B1 and B2) on the mat under shoulders</w:t>
      </w:r>
    </w:p>
    <w:p w14:paraId="7B69AB87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​•​Knees (B3 and B4) on mat under hips</w:t>
      </w:r>
    </w:p>
    <w:p w14:paraId="1FE64FD5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​•​Toes (B5 and B6) tucked under</w:t>
      </w:r>
    </w:p>
    <w:p w14:paraId="61916688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​•​Spine flat, head neutral, core engaged</w:t>
      </w:r>
    </w:p>
    <w:p w14:paraId="22176C8A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7ABAAA5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⸻</w:t>
      </w:r>
    </w:p>
    <w:p w14:paraId="0FBE64D8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62F7156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Movement Sequence:</w:t>
      </w:r>
    </w:p>
    <w:p w14:paraId="351BB2EE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​1.​Pull B3, B4 (Left, right Knees) together – lift slightly off the mat</w:t>
      </w:r>
    </w:p>
    <w:p w14:paraId="02AC2144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</w:t>
      </w:r>
    </w:p>
    <w:p w14:paraId="2084E826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    2.   Hold – maintain knees 2–3 inches above the mat for 10–30 seconds</w:t>
      </w:r>
    </w:p>
    <w:p w14:paraId="25CAC75C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F4EDED3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 3.   Push B3, B4 (Left, right Knees) together  – return knee to mat</w:t>
      </w:r>
    </w:p>
    <w:p w14:paraId="3FC72CA7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708E100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3–5 rounds, hold each for desired duration</w:t>
      </w:r>
    </w:p>
    <w:p w14:paraId="0AACB124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E147A63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  <w:t> </w:t>
      </w:r>
    </w:p>
    <w:p w14:paraId="12A7E64F" w14:textId="77777777" w:rsidR="00240AF3" w:rsidRPr="00240AF3" w:rsidRDefault="00240AF3" w:rsidP="00240AF3">
      <w:pPr>
        <w:spacing w:after="90" w:line="240" w:lineRule="auto"/>
        <w:ind w:left="540" w:hanging="270"/>
        <w:divId w:val="1635679066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240AF3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D) Mountain climbers</w:t>
      </w:r>
    </w:p>
    <w:p w14:paraId="4E3B1CF8" w14:textId="77777777" w:rsidR="00240AF3" w:rsidRPr="00240AF3" w:rsidRDefault="00240AF3" w:rsidP="00240AF3">
      <w:pPr>
        <w:spacing w:after="90" w:line="240" w:lineRule="auto"/>
        <w:ind w:left="540"/>
        <w:divId w:val="1539312506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https://youtu.be/wrn1Cm_yfEU?si=aDzWdz5gSeclwm4h</w:t>
      </w:r>
    </w:p>
    <w:p w14:paraId="4CD33FBE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lastRenderedPageBreak/>
        <w:t> </w:t>
      </w:r>
    </w:p>
    <w:p w14:paraId="5F413A35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6462E974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​•​High plank position:</w:t>
      </w:r>
    </w:p>
    <w:p w14:paraId="41A2FE0D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​•​B1 and B2 (hands) on mat under shoulders</w:t>
      </w:r>
    </w:p>
    <w:p w14:paraId="24F91CAE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​•​B5 and B6 (legs extended), toes on mat</w:t>
      </w:r>
    </w:p>
    <w:p w14:paraId="03CDFE88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​•​Core tight, spine neutral</w:t>
      </w:r>
    </w:p>
    <w:p w14:paraId="10AA472E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F7963C9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Movement Sequence (Alternating Legs):</w:t>
      </w:r>
    </w:p>
    <w:p w14:paraId="1EF5F914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D612CAF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1. Pull B6 (right leg), with knee (right knee) flexed to chest</w:t>
      </w:r>
    </w:p>
    <w:p w14:paraId="73FC2D28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2. </w:t>
      </w:r>
      <w:r w:rsidRPr="00240AF3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B6 (right leg),with knee (right knee) extended back</w:t>
      </w:r>
    </w:p>
    <w:p w14:paraId="2C5D53D7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3. </w:t>
      </w:r>
      <w:r w:rsidRPr="00240AF3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B5 (left leg), with knee (left knee) flexed to chest</w:t>
      </w:r>
    </w:p>
    <w:p w14:paraId="13661FC6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4. </w:t>
      </w:r>
      <w:r w:rsidRPr="00240AF3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B6 (left leg), with knee ( left knee) extended back</w:t>
      </w:r>
    </w:p>
    <w:p w14:paraId="4FDD990A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344F19F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Repetition:</w:t>
      </w:r>
    </w:p>
    <w:p w14:paraId="06F62433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​•​20–30 seconds for beginners</w:t>
      </w:r>
    </w:p>
    <w:p w14:paraId="2BD77E4A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​•​40–60 seconds for advanced levels</w:t>
      </w:r>
    </w:p>
    <w:p w14:paraId="0514AB7A" w14:textId="77777777" w:rsidR="00240AF3" w:rsidRPr="00240AF3" w:rsidRDefault="00240AF3" w:rsidP="00240AF3">
      <w:pPr>
        <w:spacing w:after="90" w:line="240" w:lineRule="auto"/>
        <w:ind w:left="0"/>
        <w:divId w:val="1539312506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240AF3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D7B42F4" w14:textId="5C399949" w:rsidR="00B979D8" w:rsidRPr="0082148A" w:rsidRDefault="00B979D8" w:rsidP="004661FA"/>
    <w:p w14:paraId="5CC4744A" w14:textId="57B6241C" w:rsidR="00B979D8" w:rsidRDefault="00B979D8">
      <w:pPr>
        <w:pStyle w:val="Heading1"/>
      </w:pPr>
    </w:p>
    <w:p w14:paraId="64A00E81" w14:textId="77777777" w:rsidR="004661FA" w:rsidRPr="0082148A" w:rsidRDefault="004661FA">
      <w:pPr>
        <w:pStyle w:val="Heading1"/>
      </w:pPr>
    </w:p>
    <w:p w14:paraId="6D048760" w14:textId="0A88393E" w:rsidR="00A40744" w:rsidRPr="006272EE" w:rsidRDefault="00A40744" w:rsidP="004661FA">
      <w:pPr>
        <w:rPr>
          <w:lang w:val="en-GB"/>
        </w:rPr>
      </w:pPr>
    </w:p>
    <w:sectPr w:rsidR="00A40744" w:rsidRPr="006272EE" w:rsidSect="003C37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05EBD" w14:textId="77777777" w:rsidR="004661FA" w:rsidRPr="0082148A" w:rsidRDefault="004661FA">
      <w:pPr>
        <w:spacing w:after="0" w:line="240" w:lineRule="auto"/>
      </w:pPr>
      <w:r w:rsidRPr="0082148A">
        <w:separator/>
      </w:r>
    </w:p>
    <w:p w14:paraId="6A3F3D11" w14:textId="77777777" w:rsidR="004661FA" w:rsidRPr="0082148A" w:rsidRDefault="004661FA"/>
  </w:endnote>
  <w:endnote w:type="continuationSeparator" w:id="0">
    <w:p w14:paraId="5C4A86A5" w14:textId="77777777" w:rsidR="004661FA" w:rsidRPr="0082148A" w:rsidRDefault="004661FA">
      <w:pPr>
        <w:spacing w:after="0" w:line="240" w:lineRule="auto"/>
      </w:pPr>
      <w:r w:rsidRPr="0082148A">
        <w:continuationSeparator/>
      </w:r>
    </w:p>
    <w:p w14:paraId="321C3E1C" w14:textId="77777777" w:rsidR="004661FA" w:rsidRPr="0082148A" w:rsidRDefault="00466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C767B" w14:textId="77777777" w:rsidR="00696D06" w:rsidRPr="0082148A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CC708" w14:textId="77777777" w:rsidR="00B979D8" w:rsidRPr="0082148A" w:rsidRDefault="00917394">
    <w:pPr>
      <w:pStyle w:val="Footer"/>
    </w:pPr>
    <w:r w:rsidRPr="0082148A">
      <w:rPr>
        <w:lang w:bidi="en-GB"/>
      </w:rPr>
      <w:fldChar w:fldCharType="begin"/>
    </w:r>
    <w:r w:rsidRPr="0082148A">
      <w:rPr>
        <w:lang w:bidi="en-GB"/>
      </w:rPr>
      <w:instrText xml:space="preserve"> PAGE   \* MERGEFORMAT </w:instrText>
    </w:r>
    <w:r w:rsidRPr="0082148A">
      <w:rPr>
        <w:lang w:bidi="en-GB"/>
      </w:rPr>
      <w:fldChar w:fldCharType="separate"/>
    </w:r>
    <w:r w:rsidRPr="0082148A">
      <w:rPr>
        <w:lang w:bidi="en-GB"/>
      </w:rPr>
      <w:t>2</w:t>
    </w:r>
    <w:r w:rsidRPr="0082148A">
      <w:rPr>
        <w:lang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7D24B" w14:textId="77777777" w:rsidR="00696D06" w:rsidRPr="0082148A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9570D" w14:textId="77777777" w:rsidR="004661FA" w:rsidRPr="0082148A" w:rsidRDefault="004661FA">
      <w:pPr>
        <w:spacing w:after="0" w:line="240" w:lineRule="auto"/>
      </w:pPr>
      <w:r w:rsidRPr="0082148A">
        <w:separator/>
      </w:r>
    </w:p>
    <w:p w14:paraId="2BDD5402" w14:textId="77777777" w:rsidR="004661FA" w:rsidRPr="0082148A" w:rsidRDefault="004661FA"/>
  </w:footnote>
  <w:footnote w:type="continuationSeparator" w:id="0">
    <w:p w14:paraId="62C63779" w14:textId="77777777" w:rsidR="004661FA" w:rsidRPr="0082148A" w:rsidRDefault="004661FA">
      <w:pPr>
        <w:spacing w:after="0" w:line="240" w:lineRule="auto"/>
      </w:pPr>
      <w:r w:rsidRPr="0082148A">
        <w:continuationSeparator/>
      </w:r>
    </w:p>
    <w:p w14:paraId="694AFC7D" w14:textId="77777777" w:rsidR="004661FA" w:rsidRPr="0082148A" w:rsidRDefault="00466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29643" w14:textId="77777777" w:rsidR="00696D06" w:rsidRPr="0082148A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44D5E" w14:textId="77777777" w:rsidR="00696D06" w:rsidRPr="0082148A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EF11B" w14:textId="77777777" w:rsidR="00696D06" w:rsidRPr="0082148A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0925162">
    <w:abstractNumId w:val="11"/>
  </w:num>
  <w:num w:numId="2" w16cid:durableId="1462306008">
    <w:abstractNumId w:val="0"/>
  </w:num>
  <w:num w:numId="3" w16cid:durableId="2003926202">
    <w:abstractNumId w:val="1"/>
  </w:num>
  <w:num w:numId="4" w16cid:durableId="924650425">
    <w:abstractNumId w:val="2"/>
  </w:num>
  <w:num w:numId="5" w16cid:durableId="1797067192">
    <w:abstractNumId w:val="3"/>
  </w:num>
  <w:num w:numId="6" w16cid:durableId="1369067993">
    <w:abstractNumId w:val="12"/>
  </w:num>
  <w:num w:numId="7" w16cid:durableId="1881089112">
    <w:abstractNumId w:val="4"/>
  </w:num>
  <w:num w:numId="8" w16cid:durableId="285695940">
    <w:abstractNumId w:val="5"/>
  </w:num>
  <w:num w:numId="9" w16cid:durableId="711272642">
    <w:abstractNumId w:val="6"/>
  </w:num>
  <w:num w:numId="10" w16cid:durableId="1321688047">
    <w:abstractNumId w:val="7"/>
  </w:num>
  <w:num w:numId="11" w16cid:durableId="1881740097">
    <w:abstractNumId w:val="8"/>
  </w:num>
  <w:num w:numId="12" w16cid:durableId="1187134518">
    <w:abstractNumId w:val="13"/>
  </w:num>
  <w:num w:numId="13" w16cid:durableId="1232886672">
    <w:abstractNumId w:val="9"/>
  </w:num>
  <w:num w:numId="14" w16cid:durableId="2014720980">
    <w:abstractNumId w:val="10"/>
  </w:num>
  <w:num w:numId="15" w16cid:durableId="1853686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FA"/>
    <w:rsid w:val="00051678"/>
    <w:rsid w:val="00080C63"/>
    <w:rsid w:val="000C47C7"/>
    <w:rsid w:val="000D1F66"/>
    <w:rsid w:val="000D3390"/>
    <w:rsid w:val="00142A14"/>
    <w:rsid w:val="001800F8"/>
    <w:rsid w:val="002042C5"/>
    <w:rsid w:val="00240AF3"/>
    <w:rsid w:val="00294C3F"/>
    <w:rsid w:val="002C1552"/>
    <w:rsid w:val="00303660"/>
    <w:rsid w:val="00315E05"/>
    <w:rsid w:val="0034617C"/>
    <w:rsid w:val="00356102"/>
    <w:rsid w:val="003B0C99"/>
    <w:rsid w:val="003C3797"/>
    <w:rsid w:val="003F2336"/>
    <w:rsid w:val="003F397A"/>
    <w:rsid w:val="003F3D12"/>
    <w:rsid w:val="004343C1"/>
    <w:rsid w:val="004661FA"/>
    <w:rsid w:val="004C0D7C"/>
    <w:rsid w:val="00521179"/>
    <w:rsid w:val="0055429E"/>
    <w:rsid w:val="00563BC2"/>
    <w:rsid w:val="00567C7E"/>
    <w:rsid w:val="005C7BF4"/>
    <w:rsid w:val="006272EE"/>
    <w:rsid w:val="00696D06"/>
    <w:rsid w:val="006B5550"/>
    <w:rsid w:val="006B6AF4"/>
    <w:rsid w:val="007002A7"/>
    <w:rsid w:val="00721AE6"/>
    <w:rsid w:val="00740829"/>
    <w:rsid w:val="00793758"/>
    <w:rsid w:val="007A06AE"/>
    <w:rsid w:val="00807F4F"/>
    <w:rsid w:val="00814746"/>
    <w:rsid w:val="0082148A"/>
    <w:rsid w:val="00851934"/>
    <w:rsid w:val="00851BEE"/>
    <w:rsid w:val="00854998"/>
    <w:rsid w:val="00890F29"/>
    <w:rsid w:val="008D7237"/>
    <w:rsid w:val="00900D62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A110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A3BFB"/>
  <w15:chartTrackingRefBased/>
  <w15:docId w15:val="{85B0A037-ACC2-2E47-94A8-32D8BC0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customStyle="1" w:styleId="s7">
    <w:name w:val="s7"/>
    <w:basedOn w:val="Normal"/>
    <w:rsid w:val="00240AF3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bumpedfont15">
    <w:name w:val="bumpedfont15"/>
    <w:basedOn w:val="DefaultParagraphFont"/>
    <w:rsid w:val="00240AF3"/>
  </w:style>
  <w:style w:type="paragraph" w:customStyle="1" w:styleId="s9">
    <w:name w:val="s9"/>
    <w:basedOn w:val="Normal"/>
    <w:rsid w:val="00240AF3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8">
    <w:name w:val="s8"/>
    <w:basedOn w:val="DefaultParagraphFont"/>
    <w:rsid w:val="00240AF3"/>
  </w:style>
  <w:style w:type="character" w:customStyle="1" w:styleId="apple-converted-space">
    <w:name w:val="apple-converted-space"/>
    <w:basedOn w:val="DefaultParagraphFont"/>
    <w:rsid w:val="00240AF3"/>
  </w:style>
  <w:style w:type="paragraph" w:customStyle="1" w:styleId="s11">
    <w:name w:val="s11"/>
    <w:basedOn w:val="Normal"/>
    <w:rsid w:val="00240AF3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paragraph" w:customStyle="1" w:styleId="s12">
    <w:name w:val="s12"/>
    <w:basedOn w:val="Normal"/>
    <w:rsid w:val="00240AF3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paragraph" w:customStyle="1" w:styleId="s14">
    <w:name w:val="s14"/>
    <w:basedOn w:val="Normal"/>
    <w:rsid w:val="00240AF3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3">
    <w:name w:val="s13"/>
    <w:basedOn w:val="DefaultParagraphFont"/>
    <w:rsid w:val="00240AF3"/>
  </w:style>
  <w:style w:type="paragraph" w:customStyle="1" w:styleId="s16">
    <w:name w:val="s16"/>
    <w:basedOn w:val="Normal"/>
    <w:rsid w:val="00240AF3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5">
    <w:name w:val="s15"/>
    <w:basedOn w:val="DefaultParagraphFont"/>
    <w:rsid w:val="00240AF3"/>
  </w:style>
  <w:style w:type="paragraph" w:customStyle="1" w:styleId="s17">
    <w:name w:val="s17"/>
    <w:basedOn w:val="Normal"/>
    <w:rsid w:val="00240AF3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8">
    <w:name w:val="s18"/>
    <w:basedOn w:val="DefaultParagraphFont"/>
    <w:rsid w:val="00240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3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6436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920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296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066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04667E5-36AB-494E-B392-028F4CAB4CDA%7d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3EBD-913D-43AC-BFE1-408CCECB0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6E7B0-41D8-4F6F-932A-948114895A6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2FA3081-9F73-4E48-8BA3-F4F5EC36208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{904667E5-36AB-494E-B392-028F4CAB4CDA}tf16392934.dotx</Template>
  <TotalTime>1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 yahya</dc:creator>
  <cp:keywords/>
  <dc:description/>
  <cp:lastModifiedBy>shrouk yahya</cp:lastModifiedBy>
  <cp:revision>2</cp:revision>
  <dcterms:created xsi:type="dcterms:W3CDTF">2025-05-13T13:43:00Z</dcterms:created>
  <dcterms:modified xsi:type="dcterms:W3CDTF">2025-05-13T13:43:00Z</dcterms:modified>
</cp:coreProperties>
</file>
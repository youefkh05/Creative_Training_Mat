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1E736F" w14:textId="25D19081" w:rsidR="00B979D8" w:rsidRPr="0082148A" w:rsidRDefault="00B979D8">
      <w:pPr>
        <w:pStyle w:val="Date"/>
      </w:pPr>
    </w:p>
    <w:p w14:paraId="6F3F1408" w14:textId="0376A204" w:rsidR="00B979D8" w:rsidRPr="008247F1" w:rsidRDefault="008247F1">
      <w:pPr>
        <w:pStyle w:val="Title"/>
        <w:rPr>
          <w:b/>
          <w:bCs/>
          <w:u w:val="single"/>
        </w:rPr>
      </w:pPr>
      <w:r w:rsidRPr="008247F1">
        <w:rPr>
          <w:b/>
          <w:bCs/>
          <w:u w:val="single"/>
        </w:rPr>
        <w:t>Knee pain</w:t>
      </w:r>
    </w:p>
    <w:p w14:paraId="61F06546" w14:textId="53237919" w:rsidR="00B979D8" w:rsidRPr="0082148A" w:rsidRDefault="00B979D8">
      <w:pPr>
        <w:pStyle w:val="Heading1"/>
      </w:pPr>
    </w:p>
    <w:p w14:paraId="5274569A" w14:textId="77777777" w:rsidR="00C4076F" w:rsidRPr="00C4076F" w:rsidRDefault="00C4076F" w:rsidP="00C4076F">
      <w:pPr>
        <w:spacing w:after="90" w:line="240" w:lineRule="auto"/>
        <w:ind w:left="330" w:hanging="270"/>
        <w:divId w:val="1000502114"/>
        <w:rPr>
          <w:rFonts w:ascii="-webkit-standard" w:eastAsia="Times New Roman" w:hAnsi="-webkit-standard" w:cs="Times New Roman"/>
          <w:color w:val="FF0000"/>
          <w:sz w:val="27"/>
          <w:szCs w:val="27"/>
          <w:lang w:val="en-EG" w:eastAsia="en-US"/>
        </w:rPr>
      </w:pPr>
      <w:r w:rsidRPr="00C4076F">
        <w:rPr>
          <w:rFonts w:ascii="-webkit-standard" w:eastAsia="Times New Roman" w:hAnsi="-webkit-standard" w:cs="Times New Roman"/>
          <w:color w:val="FF0000"/>
          <w:sz w:val="27"/>
          <w:szCs w:val="27"/>
          <w:lang w:val="en-EG" w:eastAsia="en-US"/>
        </w:rPr>
        <w:t>A) Quad sets</w:t>
      </w:r>
    </w:p>
    <w:p w14:paraId="542B360C" w14:textId="77777777" w:rsidR="00C4076F" w:rsidRPr="00C4076F" w:rsidRDefault="00C4076F" w:rsidP="00C4076F">
      <w:pPr>
        <w:spacing w:after="90" w:line="240" w:lineRule="auto"/>
        <w:ind w:left="330"/>
        <w:divId w:val="1808087031"/>
        <w:rPr>
          <w:rFonts w:ascii="-webkit-standard" w:eastAsiaTheme="minorEastAsia" w:hAnsi="-webkit-standard" w:cs="Times New Roman"/>
          <w:color w:val="707070"/>
          <w:sz w:val="27"/>
          <w:szCs w:val="27"/>
          <w:lang w:val="en-EG" w:eastAsia="en-US"/>
        </w:rPr>
      </w:pPr>
      <w:r w:rsidRPr="00C4076F">
        <w:rPr>
          <w:rFonts w:ascii="-webkit-standard" w:eastAsiaTheme="minorEastAsia" w:hAnsi="-webkit-standard" w:cs="Times New Roman"/>
          <w:color w:val="707070"/>
          <w:sz w:val="27"/>
          <w:szCs w:val="27"/>
          <w:lang w:val="en-EG" w:eastAsia="en-US"/>
        </w:rPr>
        <w:t>https://youtube.com/shorts/Yv0GP55DQlg?si=_2nsifNAjppgy6N0</w:t>
      </w:r>
    </w:p>
    <w:p w14:paraId="18C55DFA" w14:textId="77777777" w:rsidR="00C4076F" w:rsidRPr="00C4076F" w:rsidRDefault="00C4076F" w:rsidP="00C4076F">
      <w:pPr>
        <w:spacing w:after="90" w:line="240" w:lineRule="auto"/>
        <w:ind w:left="0"/>
        <w:divId w:val="1808087031"/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</w:pPr>
      <w:r w:rsidRPr="00C4076F"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  <w:t> </w:t>
      </w:r>
    </w:p>
    <w:p w14:paraId="66B2FDB6" w14:textId="77777777" w:rsidR="00C4076F" w:rsidRPr="00C4076F" w:rsidRDefault="00C4076F" w:rsidP="00C4076F">
      <w:pPr>
        <w:spacing w:after="90" w:line="240" w:lineRule="auto"/>
        <w:ind w:left="0"/>
        <w:divId w:val="1808087031"/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</w:pPr>
      <w:r w:rsidRPr="00C4076F"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  <w:t>Starting Position:</w:t>
      </w:r>
    </w:p>
    <w:p w14:paraId="7BBC0A4D" w14:textId="77777777" w:rsidR="00C4076F" w:rsidRPr="00C4076F" w:rsidRDefault="00C4076F" w:rsidP="00C4076F">
      <w:pPr>
        <w:spacing w:after="90" w:line="240" w:lineRule="auto"/>
        <w:ind w:left="0"/>
        <w:divId w:val="1808087031"/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</w:pPr>
      <w:r w:rsidRPr="00C4076F"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  <w:t>​•​Lie on your back or sit with legs extended straight in front</w:t>
      </w:r>
    </w:p>
    <w:p w14:paraId="77E42E58" w14:textId="77777777" w:rsidR="00C4076F" w:rsidRPr="00C4076F" w:rsidRDefault="00C4076F" w:rsidP="00C4076F">
      <w:pPr>
        <w:spacing w:after="90" w:line="240" w:lineRule="auto"/>
        <w:ind w:left="0"/>
        <w:divId w:val="1808087031"/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</w:pPr>
      <w:r w:rsidRPr="00C4076F"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  <w:t>​•​B5 and B6 (legs) resting on mat</w:t>
      </w:r>
    </w:p>
    <w:p w14:paraId="07D2E846" w14:textId="77777777" w:rsidR="00C4076F" w:rsidRPr="00C4076F" w:rsidRDefault="00C4076F" w:rsidP="00C4076F">
      <w:pPr>
        <w:spacing w:after="90" w:line="240" w:lineRule="auto"/>
        <w:ind w:left="0"/>
        <w:divId w:val="1808087031"/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</w:pPr>
      <w:r w:rsidRPr="00C4076F"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  <w:t>​•​B3 and B4 (knees) fully extended</w:t>
      </w:r>
    </w:p>
    <w:p w14:paraId="4125741C" w14:textId="77777777" w:rsidR="00C4076F" w:rsidRPr="00C4076F" w:rsidRDefault="00C4076F" w:rsidP="00C4076F">
      <w:pPr>
        <w:spacing w:after="90" w:line="240" w:lineRule="auto"/>
        <w:ind w:left="0"/>
        <w:divId w:val="1808087031"/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</w:pPr>
      <w:r w:rsidRPr="00C4076F"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  <w:t>​•​B1 and B2 (arms) relaxed at sides or supporting upper body if seated</w:t>
      </w:r>
    </w:p>
    <w:p w14:paraId="54E4363B" w14:textId="77777777" w:rsidR="00C4076F" w:rsidRPr="00C4076F" w:rsidRDefault="00C4076F" w:rsidP="00C4076F">
      <w:pPr>
        <w:spacing w:after="90" w:line="240" w:lineRule="auto"/>
        <w:ind w:left="0"/>
        <w:divId w:val="1808087031"/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</w:pPr>
      <w:r w:rsidRPr="00C4076F"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  <w:t> </w:t>
      </w:r>
    </w:p>
    <w:p w14:paraId="52014A07" w14:textId="77777777" w:rsidR="00C4076F" w:rsidRPr="00C4076F" w:rsidRDefault="00C4076F" w:rsidP="00C4076F">
      <w:pPr>
        <w:spacing w:after="90" w:line="240" w:lineRule="auto"/>
        <w:ind w:left="0"/>
        <w:divId w:val="1808087031"/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</w:pPr>
      <w:r w:rsidRPr="00C4076F"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  <w:t>Movement Sequence (Right Side Example):</w:t>
      </w:r>
    </w:p>
    <w:p w14:paraId="1681CB28" w14:textId="77777777" w:rsidR="00C4076F" w:rsidRPr="00C4076F" w:rsidRDefault="00C4076F" w:rsidP="00C4076F">
      <w:pPr>
        <w:spacing w:after="90" w:line="240" w:lineRule="auto"/>
        <w:ind w:left="0"/>
        <w:divId w:val="1808087031"/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</w:pPr>
      <w:r w:rsidRPr="00C4076F"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  <w:t>​1.​Pull B6 (Right Leg) – slightly lift heels and press the back of the knee (B4) into the mat</w:t>
      </w:r>
    </w:p>
    <w:p w14:paraId="0C5B847E" w14:textId="77777777" w:rsidR="00C4076F" w:rsidRPr="00C4076F" w:rsidRDefault="00C4076F" w:rsidP="00C4076F">
      <w:pPr>
        <w:spacing w:after="90" w:line="240" w:lineRule="auto"/>
        <w:ind w:left="0"/>
        <w:divId w:val="1808087031"/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</w:pPr>
      <w:r w:rsidRPr="00C4076F"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  <w:t>​•​Actively contract the quadriceps</w:t>
      </w:r>
    </w:p>
    <w:p w14:paraId="2DF689C6" w14:textId="77777777" w:rsidR="00C4076F" w:rsidRPr="00C4076F" w:rsidRDefault="00C4076F" w:rsidP="00C4076F">
      <w:pPr>
        <w:spacing w:after="90" w:line="240" w:lineRule="auto"/>
        <w:ind w:left="0"/>
        <w:divId w:val="1808087031"/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</w:pPr>
      <w:r w:rsidRPr="00C4076F"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  <w:t>​•​Toes can point up to keep leg engaged</w:t>
      </w:r>
    </w:p>
    <w:p w14:paraId="66104D04" w14:textId="77777777" w:rsidR="00C4076F" w:rsidRPr="00C4076F" w:rsidRDefault="00C4076F" w:rsidP="00C4076F">
      <w:pPr>
        <w:spacing w:after="90" w:line="240" w:lineRule="auto"/>
        <w:ind w:left="0"/>
        <w:divId w:val="1808087031"/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</w:pPr>
      <w:r w:rsidRPr="00C4076F"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  <w:t>​2.​Hold – maintain contraction for 5–10 seconds</w:t>
      </w:r>
    </w:p>
    <w:p w14:paraId="1A67755C" w14:textId="77777777" w:rsidR="00C4076F" w:rsidRPr="00C4076F" w:rsidRDefault="00C4076F" w:rsidP="00C4076F">
      <w:pPr>
        <w:spacing w:after="90" w:line="240" w:lineRule="auto"/>
        <w:ind w:left="0"/>
        <w:divId w:val="1808087031"/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</w:pPr>
      <w:r w:rsidRPr="00C4076F"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  <w:t>​3.​Pull B6 – relax the quad, allow the knee to soften slightly</w:t>
      </w:r>
    </w:p>
    <w:p w14:paraId="0E0E1B46" w14:textId="77777777" w:rsidR="00C4076F" w:rsidRPr="00C4076F" w:rsidRDefault="00C4076F" w:rsidP="00C4076F">
      <w:pPr>
        <w:spacing w:after="90" w:line="240" w:lineRule="auto"/>
        <w:ind w:left="0"/>
        <w:divId w:val="1808087031"/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</w:pPr>
      <w:r w:rsidRPr="00C4076F"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  <w:t>4.​Pull B5 (Left Leg) – slightly lift heel and press B3 (knee) into the mat with quad activation</w:t>
      </w:r>
    </w:p>
    <w:p w14:paraId="4E38FF88" w14:textId="77777777" w:rsidR="00C4076F" w:rsidRPr="00C4076F" w:rsidRDefault="00C4076F" w:rsidP="00C4076F">
      <w:pPr>
        <w:spacing w:after="90" w:line="240" w:lineRule="auto"/>
        <w:ind w:left="0"/>
        <w:divId w:val="1808087031"/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</w:pPr>
      <w:r w:rsidRPr="00C4076F"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  <w:t>​5.​Hold – 5–10 seconds</w:t>
      </w:r>
    </w:p>
    <w:p w14:paraId="7BAFD999" w14:textId="77777777" w:rsidR="00C4076F" w:rsidRPr="00C4076F" w:rsidRDefault="00C4076F" w:rsidP="00C4076F">
      <w:pPr>
        <w:spacing w:after="90" w:line="240" w:lineRule="auto"/>
        <w:ind w:left="0"/>
        <w:divId w:val="1808087031"/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</w:pPr>
      <w:r w:rsidRPr="00C4076F"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  <w:t>​6.​Pull B5 – relax quad tension</w:t>
      </w:r>
    </w:p>
    <w:p w14:paraId="243BB094" w14:textId="77777777" w:rsidR="00C4076F" w:rsidRPr="00C4076F" w:rsidRDefault="00C4076F" w:rsidP="00C4076F">
      <w:pPr>
        <w:spacing w:after="90" w:line="240" w:lineRule="auto"/>
        <w:ind w:left="0"/>
        <w:divId w:val="1808087031"/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</w:pPr>
      <w:r w:rsidRPr="00C4076F"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  <w:t>Repetition:</w:t>
      </w:r>
    </w:p>
    <w:p w14:paraId="20F1EA1F" w14:textId="77777777" w:rsidR="00C4076F" w:rsidRPr="00C4076F" w:rsidRDefault="00C4076F" w:rsidP="00C4076F">
      <w:pPr>
        <w:spacing w:after="90" w:line="240" w:lineRule="auto"/>
        <w:ind w:left="0"/>
        <w:divId w:val="1808087031"/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</w:pPr>
      <w:r w:rsidRPr="00C4076F"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  <w:t>​•​10 reps per leg</w:t>
      </w:r>
    </w:p>
    <w:p w14:paraId="7BAF5E41" w14:textId="77777777" w:rsidR="00C4076F" w:rsidRPr="00C4076F" w:rsidRDefault="00C4076F" w:rsidP="00C4076F">
      <w:pPr>
        <w:spacing w:after="90" w:line="240" w:lineRule="auto"/>
        <w:ind w:left="0"/>
        <w:divId w:val="1808087031"/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</w:pPr>
      <w:r w:rsidRPr="00C4076F"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  <w:t>​•​Hold each contraction 5–10 seconds</w:t>
      </w:r>
    </w:p>
    <w:p w14:paraId="11BFF042" w14:textId="77777777" w:rsidR="00C4076F" w:rsidRPr="00C4076F" w:rsidRDefault="00C4076F" w:rsidP="00C4076F">
      <w:pPr>
        <w:spacing w:after="90" w:line="240" w:lineRule="auto"/>
        <w:ind w:left="0"/>
        <w:divId w:val="1808087031"/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</w:pPr>
      <w:r w:rsidRPr="00C4076F"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  <w:t> </w:t>
      </w:r>
    </w:p>
    <w:p w14:paraId="0B70C535" w14:textId="77777777" w:rsidR="00C4076F" w:rsidRPr="00C4076F" w:rsidRDefault="00C4076F" w:rsidP="00C4076F">
      <w:pPr>
        <w:spacing w:after="90" w:line="240" w:lineRule="auto"/>
        <w:ind w:left="330" w:hanging="270"/>
        <w:divId w:val="299069460"/>
        <w:rPr>
          <w:rFonts w:ascii="-webkit-standard" w:eastAsia="Times New Roman" w:hAnsi="-webkit-standard" w:cs="Times New Roman"/>
          <w:color w:val="FF0000"/>
          <w:sz w:val="27"/>
          <w:szCs w:val="27"/>
          <w:lang w:val="en-EG" w:eastAsia="en-US"/>
        </w:rPr>
      </w:pPr>
      <w:r w:rsidRPr="00C4076F">
        <w:rPr>
          <w:rFonts w:ascii="-webkit-standard" w:eastAsia="Times New Roman" w:hAnsi="-webkit-standard" w:cs="Times New Roman"/>
          <w:color w:val="FF0000"/>
          <w:sz w:val="27"/>
          <w:szCs w:val="27"/>
          <w:lang w:val="en-EG" w:eastAsia="en-US"/>
        </w:rPr>
        <w:t>B) Heel prop</w:t>
      </w:r>
    </w:p>
    <w:p w14:paraId="004A42B2" w14:textId="77777777" w:rsidR="00C4076F" w:rsidRPr="00C4076F" w:rsidRDefault="00C4076F" w:rsidP="00C4076F">
      <w:pPr>
        <w:spacing w:after="90" w:line="240" w:lineRule="auto"/>
        <w:ind w:left="330"/>
        <w:divId w:val="1808087031"/>
        <w:rPr>
          <w:rFonts w:ascii="-webkit-standard" w:eastAsiaTheme="minorEastAsia" w:hAnsi="-webkit-standard" w:cs="Times New Roman"/>
          <w:color w:val="707070"/>
          <w:sz w:val="27"/>
          <w:szCs w:val="27"/>
          <w:lang w:val="en-EG" w:eastAsia="en-US"/>
        </w:rPr>
      </w:pPr>
      <w:r w:rsidRPr="00C4076F">
        <w:rPr>
          <w:rFonts w:ascii="-webkit-standard" w:eastAsiaTheme="minorEastAsia" w:hAnsi="-webkit-standard" w:cs="Times New Roman"/>
          <w:color w:val="707070"/>
          <w:sz w:val="27"/>
          <w:szCs w:val="27"/>
          <w:lang w:val="en-EG" w:eastAsia="en-US"/>
        </w:rPr>
        <w:t>https://youtu.be/pvY9cIEcl_M?si=JWTPvI_UyHXklEsi</w:t>
      </w:r>
    </w:p>
    <w:p w14:paraId="3BED623C" w14:textId="77777777" w:rsidR="00C4076F" w:rsidRPr="00C4076F" w:rsidRDefault="00C4076F" w:rsidP="00C4076F">
      <w:pPr>
        <w:spacing w:after="90" w:line="240" w:lineRule="auto"/>
        <w:ind w:left="0"/>
        <w:divId w:val="1808087031"/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</w:pPr>
      <w:r w:rsidRPr="00C4076F"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  <w:t> </w:t>
      </w:r>
    </w:p>
    <w:p w14:paraId="1CDE5AC9" w14:textId="77777777" w:rsidR="00C4076F" w:rsidRPr="00C4076F" w:rsidRDefault="00C4076F" w:rsidP="00C4076F">
      <w:pPr>
        <w:spacing w:after="90" w:line="240" w:lineRule="auto"/>
        <w:ind w:left="0"/>
        <w:divId w:val="1808087031"/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</w:pPr>
      <w:r w:rsidRPr="00C4076F"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  <w:lastRenderedPageBreak/>
        <w:t>Setup Position:</w:t>
      </w:r>
    </w:p>
    <w:p w14:paraId="194DA1B8" w14:textId="77777777" w:rsidR="00C4076F" w:rsidRPr="00C4076F" w:rsidRDefault="00C4076F" w:rsidP="00C4076F">
      <w:pPr>
        <w:spacing w:after="90" w:line="240" w:lineRule="auto"/>
        <w:ind w:left="0"/>
        <w:divId w:val="1808087031"/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</w:pPr>
      <w:r w:rsidRPr="00C4076F"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  <w:t>​•​Sit or lie down with one leg extended</w:t>
      </w:r>
    </w:p>
    <w:p w14:paraId="5241DB5F" w14:textId="77777777" w:rsidR="00C4076F" w:rsidRPr="00C4076F" w:rsidRDefault="00C4076F" w:rsidP="00C4076F">
      <w:pPr>
        <w:spacing w:after="90" w:line="240" w:lineRule="auto"/>
        <w:ind w:left="0"/>
        <w:divId w:val="1808087031"/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</w:pPr>
      <w:r w:rsidRPr="00C4076F"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  <w:t>​•​Place a rolled towel or block under B5 (Left Heel) or B6 (Right Heel), elevating it slightly</w:t>
      </w:r>
    </w:p>
    <w:p w14:paraId="4389A8F3" w14:textId="77777777" w:rsidR="00C4076F" w:rsidRPr="00C4076F" w:rsidRDefault="00C4076F" w:rsidP="00C4076F">
      <w:pPr>
        <w:spacing w:after="90" w:line="240" w:lineRule="auto"/>
        <w:ind w:left="0"/>
        <w:divId w:val="1808087031"/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</w:pPr>
      <w:r w:rsidRPr="00C4076F"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  <w:t>​•​This creates space under B3 or B4 (knee), allowing passive stretch</w:t>
      </w:r>
    </w:p>
    <w:p w14:paraId="1323392A" w14:textId="77777777" w:rsidR="00C4076F" w:rsidRPr="00C4076F" w:rsidRDefault="00C4076F" w:rsidP="00C4076F">
      <w:pPr>
        <w:spacing w:after="90" w:line="240" w:lineRule="auto"/>
        <w:ind w:left="0"/>
        <w:divId w:val="1808087031"/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</w:pPr>
      <w:r w:rsidRPr="00C4076F"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  <w:t>​•​B1 and B2 (arms) rest at sides for comfort</w:t>
      </w:r>
    </w:p>
    <w:p w14:paraId="4954AD4A" w14:textId="77777777" w:rsidR="00C4076F" w:rsidRPr="00C4076F" w:rsidRDefault="00C4076F" w:rsidP="00C4076F">
      <w:pPr>
        <w:spacing w:after="90" w:line="240" w:lineRule="auto"/>
        <w:ind w:left="0"/>
        <w:divId w:val="1808087031"/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</w:pPr>
      <w:r w:rsidRPr="00C4076F"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  <w:t> </w:t>
      </w:r>
    </w:p>
    <w:p w14:paraId="5088D017" w14:textId="77777777" w:rsidR="00C4076F" w:rsidRPr="00C4076F" w:rsidRDefault="00C4076F" w:rsidP="00C4076F">
      <w:pPr>
        <w:spacing w:after="90" w:line="240" w:lineRule="auto"/>
        <w:ind w:left="0"/>
        <w:divId w:val="1808087031"/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</w:pPr>
      <w:r w:rsidRPr="00C4076F"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  <w:t>Movement Sequence:</w:t>
      </w:r>
    </w:p>
    <w:p w14:paraId="2BA3E4E3" w14:textId="77777777" w:rsidR="00C4076F" w:rsidRPr="00C4076F" w:rsidRDefault="00C4076F" w:rsidP="00C4076F">
      <w:pPr>
        <w:spacing w:after="90" w:line="240" w:lineRule="auto"/>
        <w:ind w:left="0"/>
        <w:divId w:val="1808087031"/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</w:pPr>
      <w:r w:rsidRPr="00C4076F"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  <w:t>​1.​Push B6 (Right Heel) – rest heel onto towel/block with no effort</w:t>
      </w:r>
    </w:p>
    <w:p w14:paraId="4990ACD5" w14:textId="77777777" w:rsidR="00C4076F" w:rsidRPr="00C4076F" w:rsidRDefault="00C4076F" w:rsidP="00C4076F">
      <w:pPr>
        <w:spacing w:after="90" w:line="240" w:lineRule="auto"/>
        <w:ind w:left="0"/>
        <w:divId w:val="1808087031"/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</w:pPr>
      <w:r w:rsidRPr="00C4076F"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  <w:t>​•​Let B4 (Right Knee) gradually extend downward under gravity</w:t>
      </w:r>
    </w:p>
    <w:p w14:paraId="4E435573" w14:textId="77777777" w:rsidR="00C4076F" w:rsidRPr="00C4076F" w:rsidRDefault="00C4076F" w:rsidP="00C4076F">
      <w:pPr>
        <w:spacing w:after="90" w:line="240" w:lineRule="auto"/>
        <w:ind w:left="0"/>
        <w:divId w:val="1808087031"/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</w:pPr>
      <w:r w:rsidRPr="00C4076F"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  <w:t>​•​Do not engage quads yet—this is a passive hold</w:t>
      </w:r>
    </w:p>
    <w:p w14:paraId="0831F01A" w14:textId="77777777" w:rsidR="00C4076F" w:rsidRPr="00C4076F" w:rsidRDefault="00C4076F" w:rsidP="00C4076F">
      <w:pPr>
        <w:spacing w:after="90" w:line="240" w:lineRule="auto"/>
        <w:ind w:left="0"/>
        <w:divId w:val="1808087031"/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</w:pPr>
      <w:r w:rsidRPr="00C4076F"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  <w:t>​2.​Hold – allow the knee to stretch into extension for 30 seconds to 2 minutes</w:t>
      </w:r>
    </w:p>
    <w:p w14:paraId="7ED4C851" w14:textId="77777777" w:rsidR="00C4076F" w:rsidRPr="00C4076F" w:rsidRDefault="00C4076F" w:rsidP="00C4076F">
      <w:pPr>
        <w:spacing w:after="90" w:line="240" w:lineRule="auto"/>
        <w:ind w:left="0"/>
        <w:divId w:val="1808087031"/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</w:pPr>
      <w:r w:rsidRPr="00C4076F"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  <w:t>​3.​(Optional) Pull B6 – lightly activate quad to increase knee extension pressure (if instructed by therapist)</w:t>
      </w:r>
    </w:p>
    <w:p w14:paraId="4415D871" w14:textId="77777777" w:rsidR="00C4076F" w:rsidRPr="00C4076F" w:rsidRDefault="00C4076F" w:rsidP="00C4076F">
      <w:pPr>
        <w:spacing w:after="90" w:line="240" w:lineRule="auto"/>
        <w:ind w:left="0"/>
        <w:divId w:val="1808087031"/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</w:pPr>
      <w:r w:rsidRPr="00C4076F"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  <w:t>​4.​Push B6 – relax again into passive stretch</w:t>
      </w:r>
    </w:p>
    <w:p w14:paraId="151D3B0C" w14:textId="77777777" w:rsidR="00C4076F" w:rsidRPr="00C4076F" w:rsidRDefault="00C4076F" w:rsidP="00C4076F">
      <w:pPr>
        <w:spacing w:after="90" w:line="240" w:lineRule="auto"/>
        <w:ind w:left="0"/>
        <w:divId w:val="1808087031"/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</w:pPr>
      <w:r w:rsidRPr="00C4076F"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  <w:t>5.​Push B5 – rest left heel on support</w:t>
      </w:r>
    </w:p>
    <w:p w14:paraId="1D6F0697" w14:textId="77777777" w:rsidR="00C4076F" w:rsidRPr="00C4076F" w:rsidRDefault="00C4076F" w:rsidP="00C4076F">
      <w:pPr>
        <w:spacing w:after="90" w:line="240" w:lineRule="auto"/>
        <w:ind w:left="0"/>
        <w:divId w:val="1808087031"/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</w:pPr>
      <w:r w:rsidRPr="00C4076F"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  <w:t>​6.​Hold – passive stretch at B3 (Left Knee)</w:t>
      </w:r>
    </w:p>
    <w:p w14:paraId="475C906B" w14:textId="77777777" w:rsidR="00C4076F" w:rsidRPr="00C4076F" w:rsidRDefault="00C4076F" w:rsidP="00C4076F">
      <w:pPr>
        <w:spacing w:after="90" w:line="240" w:lineRule="auto"/>
        <w:ind w:left="0"/>
        <w:divId w:val="1808087031"/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</w:pPr>
      <w:r w:rsidRPr="00C4076F"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  <w:t>​7.​(Optional) Pull B5 – engage quad briefly</w:t>
      </w:r>
    </w:p>
    <w:p w14:paraId="451D303D" w14:textId="77777777" w:rsidR="00C4076F" w:rsidRPr="00C4076F" w:rsidRDefault="00C4076F" w:rsidP="00C4076F">
      <w:pPr>
        <w:spacing w:after="90" w:line="240" w:lineRule="auto"/>
        <w:ind w:left="0"/>
        <w:divId w:val="1808087031"/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</w:pPr>
      <w:r w:rsidRPr="00C4076F"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  <w:t>​8.​Push B5 – release to passive rest</w:t>
      </w:r>
    </w:p>
    <w:p w14:paraId="0BD0660F" w14:textId="77777777" w:rsidR="00C4076F" w:rsidRPr="00C4076F" w:rsidRDefault="00C4076F" w:rsidP="00C4076F">
      <w:pPr>
        <w:spacing w:after="90" w:line="240" w:lineRule="auto"/>
        <w:ind w:left="0"/>
        <w:divId w:val="1808087031"/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</w:pPr>
      <w:r w:rsidRPr="00C4076F"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  <w:t> </w:t>
      </w:r>
    </w:p>
    <w:p w14:paraId="54E81561" w14:textId="77777777" w:rsidR="00C4076F" w:rsidRPr="00C4076F" w:rsidRDefault="00C4076F" w:rsidP="00C4076F">
      <w:pPr>
        <w:spacing w:after="90" w:line="240" w:lineRule="auto"/>
        <w:ind w:left="0"/>
        <w:divId w:val="1808087031"/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</w:pPr>
      <w:r w:rsidRPr="00C4076F"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  <w:t>Repetition:</w:t>
      </w:r>
    </w:p>
    <w:p w14:paraId="66891276" w14:textId="77777777" w:rsidR="00C4076F" w:rsidRPr="00C4076F" w:rsidRDefault="00C4076F" w:rsidP="00C4076F">
      <w:pPr>
        <w:spacing w:after="90" w:line="240" w:lineRule="auto"/>
        <w:ind w:left="0"/>
        <w:divId w:val="1808087031"/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</w:pPr>
      <w:r w:rsidRPr="00C4076F"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  <w:t>​•​1–3 rounds per leg</w:t>
      </w:r>
    </w:p>
    <w:p w14:paraId="33962C1C" w14:textId="77777777" w:rsidR="00C4076F" w:rsidRPr="00C4076F" w:rsidRDefault="00C4076F" w:rsidP="00C4076F">
      <w:pPr>
        <w:spacing w:after="90" w:line="240" w:lineRule="auto"/>
        <w:ind w:left="0"/>
        <w:divId w:val="1808087031"/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</w:pPr>
      <w:r w:rsidRPr="00C4076F"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  <w:t>​•​Hold each stretch 1–2 minutes</w:t>
      </w:r>
    </w:p>
    <w:p w14:paraId="2326EF96" w14:textId="77777777" w:rsidR="00C4076F" w:rsidRPr="00C4076F" w:rsidRDefault="00C4076F" w:rsidP="00C4076F">
      <w:pPr>
        <w:spacing w:after="90" w:line="240" w:lineRule="auto"/>
        <w:ind w:left="0"/>
        <w:divId w:val="1808087031"/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</w:pPr>
      <w:r w:rsidRPr="00C4076F"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  <w:t> </w:t>
      </w:r>
    </w:p>
    <w:p w14:paraId="27C216EC" w14:textId="77777777" w:rsidR="00C4076F" w:rsidRPr="00C4076F" w:rsidRDefault="00C4076F" w:rsidP="00C4076F">
      <w:pPr>
        <w:spacing w:after="90" w:line="240" w:lineRule="auto"/>
        <w:ind w:left="0"/>
        <w:divId w:val="1808087031"/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</w:pPr>
      <w:r w:rsidRPr="00C4076F"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  <w:t> </w:t>
      </w:r>
    </w:p>
    <w:p w14:paraId="53ED9328" w14:textId="28820309" w:rsidR="00A40744" w:rsidRPr="00F27BA2" w:rsidRDefault="00A40744" w:rsidP="00F27BA2"/>
    <w:sectPr w:rsidR="00A40744" w:rsidRPr="00F27BA2" w:rsidSect="003C379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C05CE5" w14:textId="77777777" w:rsidR="00F27BA2" w:rsidRPr="0082148A" w:rsidRDefault="00F27BA2">
      <w:pPr>
        <w:spacing w:after="0" w:line="240" w:lineRule="auto"/>
      </w:pPr>
      <w:r w:rsidRPr="0082148A">
        <w:separator/>
      </w:r>
    </w:p>
    <w:p w14:paraId="06B8C3EB" w14:textId="77777777" w:rsidR="00F27BA2" w:rsidRPr="0082148A" w:rsidRDefault="00F27BA2"/>
  </w:endnote>
  <w:endnote w:type="continuationSeparator" w:id="0">
    <w:p w14:paraId="41FDCEAA" w14:textId="77777777" w:rsidR="00F27BA2" w:rsidRPr="0082148A" w:rsidRDefault="00F27BA2">
      <w:pPr>
        <w:spacing w:after="0" w:line="240" w:lineRule="auto"/>
      </w:pPr>
      <w:r w:rsidRPr="0082148A">
        <w:continuationSeparator/>
      </w:r>
    </w:p>
    <w:p w14:paraId="40EE1837" w14:textId="77777777" w:rsidR="00F27BA2" w:rsidRPr="0082148A" w:rsidRDefault="00F27BA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-webkit-standard">
    <w:altName w:val="Cambria"/>
    <w:panose1 w:val="020B06040202020202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90445B" w14:textId="77777777" w:rsidR="00696D06" w:rsidRPr="0082148A" w:rsidRDefault="00696D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ECC48E" w14:textId="77777777" w:rsidR="00B979D8" w:rsidRPr="0082148A" w:rsidRDefault="00917394">
    <w:pPr>
      <w:pStyle w:val="Footer"/>
    </w:pPr>
    <w:r w:rsidRPr="0082148A">
      <w:rPr>
        <w:lang w:bidi="en-GB"/>
      </w:rPr>
      <w:fldChar w:fldCharType="begin"/>
    </w:r>
    <w:r w:rsidRPr="0082148A">
      <w:rPr>
        <w:lang w:bidi="en-GB"/>
      </w:rPr>
      <w:instrText xml:space="preserve"> PAGE   \* MERGEFORMAT </w:instrText>
    </w:r>
    <w:r w:rsidRPr="0082148A">
      <w:rPr>
        <w:lang w:bidi="en-GB"/>
      </w:rPr>
      <w:fldChar w:fldCharType="separate"/>
    </w:r>
    <w:r w:rsidRPr="0082148A">
      <w:rPr>
        <w:lang w:bidi="en-GB"/>
      </w:rPr>
      <w:t>2</w:t>
    </w:r>
    <w:r w:rsidRPr="0082148A">
      <w:rPr>
        <w:lang w:bidi="en-G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F7C287" w14:textId="77777777" w:rsidR="00696D06" w:rsidRPr="0082148A" w:rsidRDefault="00696D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79EA00" w14:textId="77777777" w:rsidR="00F27BA2" w:rsidRPr="0082148A" w:rsidRDefault="00F27BA2">
      <w:pPr>
        <w:spacing w:after="0" w:line="240" w:lineRule="auto"/>
      </w:pPr>
      <w:r w:rsidRPr="0082148A">
        <w:separator/>
      </w:r>
    </w:p>
    <w:p w14:paraId="3812C656" w14:textId="77777777" w:rsidR="00F27BA2" w:rsidRPr="0082148A" w:rsidRDefault="00F27BA2"/>
  </w:footnote>
  <w:footnote w:type="continuationSeparator" w:id="0">
    <w:p w14:paraId="60692D0F" w14:textId="77777777" w:rsidR="00F27BA2" w:rsidRPr="0082148A" w:rsidRDefault="00F27BA2">
      <w:pPr>
        <w:spacing w:after="0" w:line="240" w:lineRule="auto"/>
      </w:pPr>
      <w:r w:rsidRPr="0082148A">
        <w:continuationSeparator/>
      </w:r>
    </w:p>
    <w:p w14:paraId="3DF2949B" w14:textId="77777777" w:rsidR="00F27BA2" w:rsidRPr="0082148A" w:rsidRDefault="00F27BA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E0345F" w14:textId="77777777" w:rsidR="00696D06" w:rsidRPr="0082148A" w:rsidRDefault="00696D0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5DA600" w14:textId="77777777" w:rsidR="00696D06" w:rsidRPr="0082148A" w:rsidRDefault="00696D0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906477" w14:textId="77777777" w:rsidR="00696D06" w:rsidRPr="0082148A" w:rsidRDefault="00696D0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ACB2B84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4D0BEC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9F4F21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DF41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3661F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99E707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624A6F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4FAE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05552C83"/>
    <w:multiLevelType w:val="multilevel"/>
    <w:tmpl w:val="9B548F9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0BC1114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2805715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8FB0E3A"/>
    <w:multiLevelType w:val="multilevel"/>
    <w:tmpl w:val="D6E81B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40" w:hanging="360"/>
      </w:pPr>
      <w:rPr>
        <w:rFonts w:hint="default"/>
      </w:rPr>
    </w:lvl>
  </w:abstractNum>
  <w:abstractNum w:abstractNumId="12" w15:restartNumberingAfterBreak="0">
    <w:nsid w:val="6D1638CF"/>
    <w:multiLevelType w:val="multilevel"/>
    <w:tmpl w:val="5C7EBD96"/>
    <w:lvl w:ilvl="0">
      <w:start w:val="1"/>
      <w:numFmt w:val="lowerRoman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6E2B3F65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730925162">
    <w:abstractNumId w:val="11"/>
  </w:num>
  <w:num w:numId="2" w16cid:durableId="1462306008">
    <w:abstractNumId w:val="0"/>
  </w:num>
  <w:num w:numId="3" w16cid:durableId="2003926202">
    <w:abstractNumId w:val="1"/>
  </w:num>
  <w:num w:numId="4" w16cid:durableId="924650425">
    <w:abstractNumId w:val="2"/>
  </w:num>
  <w:num w:numId="5" w16cid:durableId="1797067192">
    <w:abstractNumId w:val="3"/>
  </w:num>
  <w:num w:numId="6" w16cid:durableId="1369067993">
    <w:abstractNumId w:val="12"/>
  </w:num>
  <w:num w:numId="7" w16cid:durableId="1881089112">
    <w:abstractNumId w:val="4"/>
  </w:num>
  <w:num w:numId="8" w16cid:durableId="285695940">
    <w:abstractNumId w:val="5"/>
  </w:num>
  <w:num w:numId="9" w16cid:durableId="711272642">
    <w:abstractNumId w:val="6"/>
  </w:num>
  <w:num w:numId="10" w16cid:durableId="1321688047">
    <w:abstractNumId w:val="7"/>
  </w:num>
  <w:num w:numId="11" w16cid:durableId="1881740097">
    <w:abstractNumId w:val="8"/>
  </w:num>
  <w:num w:numId="12" w16cid:durableId="1187134518">
    <w:abstractNumId w:val="13"/>
  </w:num>
  <w:num w:numId="13" w16cid:durableId="1232886672">
    <w:abstractNumId w:val="9"/>
  </w:num>
  <w:num w:numId="14" w16cid:durableId="2014720980">
    <w:abstractNumId w:val="10"/>
  </w:num>
  <w:num w:numId="15" w16cid:durableId="185368610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1"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BA2"/>
    <w:rsid w:val="00051678"/>
    <w:rsid w:val="00080C63"/>
    <w:rsid w:val="000C47C7"/>
    <w:rsid w:val="000D1F66"/>
    <w:rsid w:val="000D3390"/>
    <w:rsid w:val="00142A14"/>
    <w:rsid w:val="001800F8"/>
    <w:rsid w:val="002042C5"/>
    <w:rsid w:val="00294C3F"/>
    <w:rsid w:val="002C1552"/>
    <w:rsid w:val="00303660"/>
    <w:rsid w:val="00315E05"/>
    <w:rsid w:val="0034617C"/>
    <w:rsid w:val="00356102"/>
    <w:rsid w:val="003B0C99"/>
    <w:rsid w:val="003C3797"/>
    <w:rsid w:val="003F2336"/>
    <w:rsid w:val="003F397A"/>
    <w:rsid w:val="003F3D12"/>
    <w:rsid w:val="004343C1"/>
    <w:rsid w:val="004C0D7C"/>
    <w:rsid w:val="00521179"/>
    <w:rsid w:val="0055429E"/>
    <w:rsid w:val="00563BC2"/>
    <w:rsid w:val="00567C7E"/>
    <w:rsid w:val="005C7BF4"/>
    <w:rsid w:val="006272EE"/>
    <w:rsid w:val="00696D06"/>
    <w:rsid w:val="006B5550"/>
    <w:rsid w:val="006B6AF4"/>
    <w:rsid w:val="007002A7"/>
    <w:rsid w:val="00721AE6"/>
    <w:rsid w:val="00740829"/>
    <w:rsid w:val="00793758"/>
    <w:rsid w:val="007A06AE"/>
    <w:rsid w:val="00807F4F"/>
    <w:rsid w:val="00814746"/>
    <w:rsid w:val="0082148A"/>
    <w:rsid w:val="008247F1"/>
    <w:rsid w:val="00851934"/>
    <w:rsid w:val="00851BEE"/>
    <w:rsid w:val="00854998"/>
    <w:rsid w:val="00890F29"/>
    <w:rsid w:val="008D7237"/>
    <w:rsid w:val="00900D62"/>
    <w:rsid w:val="00917394"/>
    <w:rsid w:val="009866E2"/>
    <w:rsid w:val="00A40744"/>
    <w:rsid w:val="00AE3359"/>
    <w:rsid w:val="00B51EB3"/>
    <w:rsid w:val="00B979D8"/>
    <w:rsid w:val="00BB1F80"/>
    <w:rsid w:val="00BB7054"/>
    <w:rsid w:val="00C11B7B"/>
    <w:rsid w:val="00C4076F"/>
    <w:rsid w:val="00CF7F3E"/>
    <w:rsid w:val="00DA110E"/>
    <w:rsid w:val="00DB445C"/>
    <w:rsid w:val="00E129F9"/>
    <w:rsid w:val="00E60CF9"/>
    <w:rsid w:val="00F27BA2"/>
    <w:rsid w:val="00FB1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7B911C"/>
  <w15:chartTrackingRefBased/>
  <w15:docId w15:val="{AB5EE6BF-30AF-FA4D-91BB-53840E153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2336"/>
  </w:style>
  <w:style w:type="paragraph" w:styleId="Heading1">
    <w:name w:val="heading 1"/>
    <w:basedOn w:val="Normal"/>
    <w:link w:val="Heading1Char"/>
    <w:uiPriority w:val="9"/>
    <w:qFormat/>
    <w:rsid w:val="00740829"/>
    <w:pPr>
      <w:spacing w:before="600" w:after="60"/>
      <w:ind w:left="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23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535353" w:themeColor="accent1" w:themeShade="BF"/>
      <w:sz w:val="26"/>
      <w:szCs w:val="26"/>
    </w:rPr>
  </w:style>
  <w:style w:type="paragraph" w:styleId="Heading5">
    <w:name w:val="heading 5"/>
    <w:basedOn w:val="Normal"/>
    <w:link w:val="Heading5Char"/>
    <w:uiPriority w:val="9"/>
    <w:semiHidden/>
    <w:unhideWhenUsed/>
    <w:qFormat/>
    <w:rsid w:val="00740829"/>
    <w:pPr>
      <w:spacing w:before="40" w:after="0"/>
      <w:ind w:left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Heading6">
    <w:name w:val="heading 6"/>
    <w:basedOn w:val="Normal"/>
    <w:link w:val="Heading6Char"/>
    <w:uiPriority w:val="9"/>
    <w:semiHidden/>
    <w:unhideWhenUsed/>
    <w:qFormat/>
    <w:rsid w:val="00740829"/>
    <w:pPr>
      <w:spacing w:before="40" w:after="0"/>
      <w:ind w:left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Heading7">
    <w:name w:val="heading 7"/>
    <w:basedOn w:val="Normal"/>
    <w:link w:val="Heading7Char"/>
    <w:uiPriority w:val="9"/>
    <w:semiHidden/>
    <w:unhideWhenUsed/>
    <w:qFormat/>
    <w:rsid w:val="00740829"/>
    <w:pPr>
      <w:spacing w:before="40" w:after="0"/>
      <w:ind w:left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Heading8">
    <w:name w:val="heading 8"/>
    <w:basedOn w:val="Normal"/>
    <w:link w:val="Heading8Char"/>
    <w:uiPriority w:val="9"/>
    <w:semiHidden/>
    <w:unhideWhenUsed/>
    <w:qFormat/>
    <w:rsid w:val="00740829"/>
    <w:pPr>
      <w:spacing w:before="40" w:after="0"/>
      <w:ind w:left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rsid w:val="00740829"/>
    <w:pPr>
      <w:spacing w:before="40" w:after="0"/>
      <w:ind w:left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3F2336"/>
    <w:rPr>
      <w:rFonts w:asciiTheme="majorHAnsi" w:eastAsiaTheme="majorEastAsia" w:hAnsiTheme="majorHAnsi" w:cstheme="majorBidi"/>
      <w:color w:val="535353" w:themeColor="accent1" w:themeShade="BF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rsid w:val="00BB1F80"/>
    <w:pPr>
      <w:spacing w:after="200" w:line="240" w:lineRule="auto"/>
    </w:pPr>
    <w:rPr>
      <w:i/>
      <w:iCs/>
      <w:szCs w:val="18"/>
    </w:rPr>
  </w:style>
  <w:style w:type="paragraph" w:styleId="Title">
    <w:name w:val="Title"/>
    <w:basedOn w:val="Normal"/>
    <w:link w:val="TitleChar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ate">
    <w:name w:val="Date"/>
    <w:basedOn w:val="Normal"/>
    <w:next w:val="Title"/>
    <w:link w:val="DateChar"/>
    <w:uiPriority w:val="2"/>
    <w:qFormat/>
    <w:pPr>
      <w:spacing w:after="360"/>
      <w:ind w:left="0"/>
    </w:pPr>
    <w:rPr>
      <w:sz w:val="28"/>
    </w:rPr>
  </w:style>
  <w:style w:type="character" w:customStyle="1" w:styleId="DateChar">
    <w:name w:val="Date Char"/>
    <w:basedOn w:val="DefaultParagraphFont"/>
    <w:link w:val="Date"/>
    <w:uiPriority w:val="2"/>
    <w:rPr>
      <w:sz w:val="2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rsid w:val="00793758"/>
    <w:rPr>
      <w:color w:val="707070" w:themeColor="text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1F80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1F80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BB1F80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BB1F80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BB1F80"/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BB1F80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B1F8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B1F80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B1F8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1F8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1F80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B1F80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B1F80"/>
    <w:rPr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B1F80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B1F80"/>
    <w:rPr>
      <w:rFonts w:ascii="Segoe UI" w:hAnsi="Segoe UI" w:cs="Segoe UI"/>
      <w:szCs w:val="16"/>
    </w:rPr>
  </w:style>
  <w:style w:type="paragraph" w:styleId="EnvelopeReturn">
    <w:name w:val="envelope return"/>
    <w:basedOn w:val="Normal"/>
    <w:uiPriority w:val="99"/>
    <w:semiHidden/>
    <w:unhideWhenUsed/>
    <w:rsid w:val="00BB1F80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B1F80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B1F8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B1F8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BB1F8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1F80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1F8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BB1F8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BB1F8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BB1F8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BB1F80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BB1F80"/>
    <w:rPr>
      <w:rFonts w:ascii="Consolas" w:hAnsi="Consolas"/>
      <w:szCs w:val="21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79375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color w:val="535353" w:themeColor="accent1" w:themeShade="BF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793758"/>
    <w:rPr>
      <w:rFonts w:asciiTheme="majorHAnsi" w:eastAsiaTheme="majorEastAsia" w:hAnsiTheme="majorHAnsi" w:cstheme="majorBidi"/>
      <w:color w:val="535353" w:themeColor="accent1" w:themeShade="BF"/>
      <w:sz w:val="24"/>
      <w:szCs w:val="24"/>
      <w:shd w:val="pct20" w:color="auto" w:fill="auto"/>
    </w:rPr>
  </w:style>
  <w:style w:type="paragraph" w:styleId="ListNumber">
    <w:name w:val="List Number"/>
    <w:basedOn w:val="Normal"/>
    <w:uiPriority w:val="10"/>
    <w:qFormat/>
    <w:rsid w:val="003F2336"/>
    <w:pPr>
      <w:numPr>
        <w:numId w:val="6"/>
      </w:numPr>
      <w:ind w:left="1080"/>
      <w:contextualSpacing/>
    </w:pPr>
  </w:style>
  <w:style w:type="paragraph" w:styleId="ListBullet">
    <w:name w:val="List Bullet"/>
    <w:basedOn w:val="Normal"/>
    <w:uiPriority w:val="10"/>
    <w:rsid w:val="003F2336"/>
    <w:pPr>
      <w:numPr>
        <w:numId w:val="11"/>
      </w:numPr>
      <w:ind w:left="1080"/>
      <w:contextualSpacing/>
    </w:pPr>
  </w:style>
  <w:style w:type="character" w:customStyle="1" w:styleId="apple-converted-space">
    <w:name w:val="apple-converted-space"/>
    <w:basedOn w:val="DefaultParagraphFont"/>
    <w:rsid w:val="00C4076F"/>
  </w:style>
  <w:style w:type="character" w:customStyle="1" w:styleId="s8">
    <w:name w:val="s8"/>
    <w:basedOn w:val="DefaultParagraphFont"/>
    <w:rsid w:val="00C4076F"/>
  </w:style>
  <w:style w:type="paragraph" w:customStyle="1" w:styleId="s25">
    <w:name w:val="s25"/>
    <w:basedOn w:val="Normal"/>
    <w:rsid w:val="00C4076F"/>
    <w:pPr>
      <w:spacing w:before="100" w:beforeAutospacing="1" w:after="100" w:afterAutospacing="1" w:line="240" w:lineRule="auto"/>
      <w:ind w:left="0"/>
    </w:pPr>
    <w:rPr>
      <w:rFonts w:ascii="Times New Roman" w:eastAsiaTheme="minorEastAsia" w:hAnsi="Times New Roman" w:cs="Times New Roman"/>
      <w:color w:val="auto"/>
      <w:sz w:val="24"/>
      <w:szCs w:val="24"/>
      <w:lang w:val="en-EG" w:eastAsia="en-US"/>
    </w:rPr>
  </w:style>
  <w:style w:type="character" w:customStyle="1" w:styleId="s15">
    <w:name w:val="s15"/>
    <w:basedOn w:val="DefaultParagraphFont"/>
    <w:rsid w:val="00C4076F"/>
  </w:style>
  <w:style w:type="paragraph" w:customStyle="1" w:styleId="s14">
    <w:name w:val="s14"/>
    <w:basedOn w:val="Normal"/>
    <w:rsid w:val="00C4076F"/>
    <w:pPr>
      <w:spacing w:before="100" w:beforeAutospacing="1" w:after="100" w:afterAutospacing="1" w:line="240" w:lineRule="auto"/>
      <w:ind w:left="0"/>
    </w:pPr>
    <w:rPr>
      <w:rFonts w:ascii="Times New Roman" w:eastAsiaTheme="minorEastAsia" w:hAnsi="Times New Roman" w:cs="Times New Roman"/>
      <w:color w:val="auto"/>
      <w:sz w:val="24"/>
      <w:szCs w:val="24"/>
      <w:lang w:val="en-EG" w:eastAsia="en-US"/>
    </w:rPr>
  </w:style>
  <w:style w:type="character" w:customStyle="1" w:styleId="s13">
    <w:name w:val="s13"/>
    <w:basedOn w:val="DefaultParagraphFont"/>
    <w:rsid w:val="00C407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0808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502114">
          <w:marLeft w:val="33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069460">
          <w:marLeft w:val="33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904667E5-36AB-494E-B392-028F4CAB4CDA%7dtf16392934.dotx" TargetMode="External"/></Relationships>
</file>

<file path=word/theme/theme1.xml><?xml version="1.0" encoding="utf-8"?>
<a:theme xmlns:a="http://schemas.openxmlformats.org/drawingml/2006/main" name="Outline">
  <a:themeElements>
    <a:clrScheme name="Custom 1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407F83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30" ma:contentTypeDescription="Create a new document." ma:contentTypeScope="" ma:versionID="cec0622158e8f13124e9e8fd4de31bd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52f30ab005d15df08657af532e6e3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hidden="true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hidden="tru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hidden="true" ma:internalName="Background" ma:readOnly="false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BillingMetadata" ma:index="33" nillable="true" ma:displayName="MediaServiceBillingMetadata" ma:hidden="true" ma:internalName="MediaServiceBillingMetadata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22FA3081-9F73-4E48-8BA3-F4F5EC362085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http://schemas.microsoft.com/sharepoint/v3"/>
    <ds:schemaRef ds:uri="71af3243-3dd4-4a8d-8c0d-dd76da1f02a5"/>
    <ds:schemaRef ds:uri="16c05727-aa75-4e4a-9b5f-8a80a1165891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27C93EBD-913D-43AC-BFE1-408CCECB087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BE6E7B0-41D8-4F6F-932A-948114895A6B}">
  <ds:schemaRefs>
    <ds:schemaRef ds:uri="http://schemas.microsoft.com/office/2006/metadata/properties"/>
    <ds:schemaRef ds:uri="http://www.w3.org/2000/xmlns/"/>
    <ds:schemaRef ds:uri="http://schemas.microsoft.com/sharepoint/v3"/>
    <ds:schemaRef ds:uri="http://www.w3.org/2001/XMLSchema-instance"/>
    <ds:schemaRef ds:uri="71af3243-3dd4-4a8d-8c0d-dd76da1f02a5"/>
    <ds:schemaRef ds:uri="http://schemas.microsoft.com/office/infopath/2007/PartnerControls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{904667E5-36AB-494E-B392-028F4CAB4CDA}tf16392934.dotx</Template>
  <TotalTime>0</TotalTime>
  <Pages>2</Pages>
  <Words>280</Words>
  <Characters>1600</Characters>
  <Application>Microsoft Office Word</Application>
  <DocSecurity>0</DocSecurity>
  <Lines>13</Lines>
  <Paragraphs>3</Paragraphs>
  <ScaleCrop>false</ScaleCrop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shrouk yahya</dc:creator>
  <cp:keywords/>
  <dc:description/>
  <cp:lastModifiedBy>shrouk yahya</cp:lastModifiedBy>
  <cp:revision>2</cp:revision>
  <dcterms:created xsi:type="dcterms:W3CDTF">2025-05-13T13:47:00Z</dcterms:created>
  <dcterms:modified xsi:type="dcterms:W3CDTF">2025-05-13T13:47:00Z</dcterms:modified>
</cp:coreProperties>
</file>
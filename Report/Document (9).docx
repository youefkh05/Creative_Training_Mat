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AA63B" w14:textId="06B78582" w:rsidR="00B979D8" w:rsidRPr="0082148A" w:rsidRDefault="00B979D8">
      <w:pPr>
        <w:pStyle w:val="Date"/>
      </w:pPr>
    </w:p>
    <w:p w14:paraId="5F57F156" w14:textId="32DE08AE" w:rsidR="00B979D8" w:rsidRPr="00CF2B97" w:rsidRDefault="00CF2B97">
      <w:pPr>
        <w:pStyle w:val="Title"/>
        <w:rPr>
          <w:b/>
          <w:bCs/>
          <w:u w:val="single"/>
        </w:rPr>
      </w:pPr>
      <w:r w:rsidRPr="00CF2B97">
        <w:rPr>
          <w:b/>
          <w:bCs/>
          <w:u w:val="single"/>
        </w:rPr>
        <w:t>Lumbar Flattening</w:t>
      </w:r>
    </w:p>
    <w:p w14:paraId="4BD24A28" w14:textId="4451828E" w:rsidR="00B979D8" w:rsidRPr="0082148A" w:rsidRDefault="00B979D8">
      <w:pPr>
        <w:pStyle w:val="Heading1"/>
      </w:pPr>
    </w:p>
    <w:p w14:paraId="2413601F" w14:textId="77777777" w:rsidR="00AF5CEC" w:rsidRPr="00AF5CEC" w:rsidRDefault="00AF5CEC" w:rsidP="00AF5CEC">
      <w:pPr>
        <w:spacing w:after="90" w:line="240" w:lineRule="auto"/>
        <w:ind w:left="540" w:hanging="270"/>
        <w:divId w:val="154761285"/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</w:pPr>
      <w:r w:rsidRPr="00AF5CEC"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  <w:t>A) Pelvic Tilt (Supine)</w:t>
      </w:r>
    </w:p>
    <w:p w14:paraId="165B488D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6FB010B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Video: https://www.youtube.com/watch?v=JPaiq9wd7ko</w:t>
      </w:r>
    </w:p>
    <w:p w14:paraId="2663E933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61F61A13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Starting position:</w:t>
      </w:r>
    </w:p>
    <w:p w14:paraId="39532EDB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7396D3C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Push on B3, B4 (lying on your back with knees bent and feet flat on mat)</w:t>
      </w:r>
    </w:p>
    <w:p w14:paraId="0120834C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759AEAF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268F52A2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Action:</w:t>
      </w:r>
    </w:p>
    <w:p w14:paraId="6361D4BC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3B2B1FDE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Gently tilt your pelvis backward by flattening your lower back against the mat</w:t>
      </w:r>
    </w:p>
    <w:p w14:paraId="00724CE3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3BFC4DA6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Hold for 5 seconds, then relax</w:t>
      </w:r>
    </w:p>
    <w:p w14:paraId="593BA116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F9FAEBE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Repeat 10–15 times</w:t>
      </w:r>
    </w:p>
    <w:p w14:paraId="0BFFA27E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69096BBA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2976A200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731B543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---</w:t>
      </w:r>
    </w:p>
    <w:p w14:paraId="5903AE52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7D43579A" w14:textId="77777777" w:rsidR="00AF5CEC" w:rsidRPr="00AF5CEC" w:rsidRDefault="00AF5CEC" w:rsidP="00AF5CEC">
      <w:pPr>
        <w:spacing w:after="90" w:line="240" w:lineRule="auto"/>
        <w:ind w:left="540" w:hanging="270"/>
        <w:divId w:val="681709852"/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</w:pPr>
      <w:r w:rsidRPr="00AF5CEC"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  <w:t>B) Bird-Dog</w:t>
      </w:r>
    </w:p>
    <w:p w14:paraId="1B84AAA8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B939E50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Video: https://www.youtube.com/watch?v=ZdAHe9_HeEw</w:t>
      </w:r>
    </w:p>
    <w:p w14:paraId="792D2E23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54FF511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lastRenderedPageBreak/>
        <w:t>Starting position:</w:t>
      </w:r>
    </w:p>
    <w:p w14:paraId="77796CDB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08520C0B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Push on B1, B2, B3, B4</w:t>
      </w:r>
    </w:p>
    <w:p w14:paraId="4EA4A67C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1D93CE7F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A65A3BF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Left Arm + Right Leg Extension:</w:t>
      </w:r>
    </w:p>
    <w:p w14:paraId="3847A669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2FC7E3AF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Pull B1 (lift left hand off)</w:t>
      </w:r>
    </w:p>
    <w:p w14:paraId="22768CBD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3901F22C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Pull B4 (lift right knee/leg off)</w:t>
      </w:r>
    </w:p>
    <w:p w14:paraId="1AB44EB7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123C75F6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Hold for 5 seconds</w:t>
      </w:r>
    </w:p>
    <w:p w14:paraId="348609AD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152E0B3D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Return to push B1, B4</w:t>
      </w:r>
    </w:p>
    <w:p w14:paraId="2271F163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08462EB9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077B14D3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Right Arm + Left Leg Extension:</w:t>
      </w:r>
    </w:p>
    <w:p w14:paraId="17DA9D2D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38CC7581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Pull B2 (lift right hand off)</w:t>
      </w:r>
    </w:p>
    <w:p w14:paraId="16C4AB82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11F4654F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Pull B3 (lift left knee/leg off)</w:t>
      </w:r>
    </w:p>
    <w:p w14:paraId="67DF3B53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79F3BEC2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Hold for 5 seconds</w:t>
      </w:r>
    </w:p>
    <w:p w14:paraId="16EA0FFD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2C742BF6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Return to push B2, B3</w:t>
      </w:r>
    </w:p>
    <w:p w14:paraId="7FC7480B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1B23B95F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48B303A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Repeat 5 times per side</w:t>
      </w:r>
    </w:p>
    <w:p w14:paraId="2AC5FC2F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08686C1F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29089AF5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---</w:t>
      </w:r>
    </w:p>
    <w:p w14:paraId="4A2D7D99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E383331" w14:textId="77777777" w:rsidR="00AF5CEC" w:rsidRPr="00AF5CEC" w:rsidRDefault="00AF5CEC" w:rsidP="00AF5CEC">
      <w:pPr>
        <w:spacing w:after="90" w:line="240" w:lineRule="auto"/>
        <w:ind w:left="540" w:hanging="270"/>
        <w:divId w:val="2049527149"/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</w:pPr>
      <w:r w:rsidRPr="00AF5CEC"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  <w:lastRenderedPageBreak/>
        <w:t>C) Dead Bug</w:t>
      </w:r>
    </w:p>
    <w:p w14:paraId="5D10CC1F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68739BA0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Video: https://www.youtube.com/watch?v=g_BYB0R-4Ws</w:t>
      </w:r>
    </w:p>
    <w:p w14:paraId="36262536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706E6B85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Starting position:</w:t>
      </w:r>
    </w:p>
    <w:p w14:paraId="571FC487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78C34894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Push on B3, B4 (lying on your back with hips and knees at 90 degrees, arms up)</w:t>
      </w:r>
    </w:p>
    <w:p w14:paraId="76C4584A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657BF8C1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6002F747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Left Arm + Right Leg Movement:</w:t>
      </w:r>
    </w:p>
    <w:p w14:paraId="6CD53F99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BF5C47F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Pull B1 (lift left hand up and extend back)</w:t>
      </w:r>
    </w:p>
    <w:p w14:paraId="2E8015FA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02D7E97F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Pull B4 (extend right leg forward without touching the mat)</w:t>
      </w:r>
    </w:p>
    <w:p w14:paraId="3025602A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24E6F97D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Hold 5 seconds, return to push B1, B4</w:t>
      </w:r>
    </w:p>
    <w:p w14:paraId="4BFDECCD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67725DBF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29834A18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Right Arm + Left Leg Movement:</w:t>
      </w:r>
    </w:p>
    <w:p w14:paraId="2CBE4F2A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1BEFCCEF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Pull B2 (lift right hand up and extend back)</w:t>
      </w:r>
    </w:p>
    <w:p w14:paraId="5995BC06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605B0BCB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Pull B3 (extend left leg forward without touching the mat)</w:t>
      </w:r>
    </w:p>
    <w:p w14:paraId="1FE04DE1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7B187020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Hold 5 seconds, return to push B2, B3</w:t>
      </w:r>
    </w:p>
    <w:p w14:paraId="73926F16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3BC9BBF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05AFD8DD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Repeat 5 times per side</w:t>
      </w:r>
    </w:p>
    <w:p w14:paraId="461F4E08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3A016824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630501BF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---</w:t>
      </w:r>
    </w:p>
    <w:p w14:paraId="5220DFF7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523CEFEE" w14:textId="77777777" w:rsidR="00AF5CEC" w:rsidRPr="00AF5CEC" w:rsidRDefault="00AF5CEC" w:rsidP="00AF5CEC">
      <w:pPr>
        <w:spacing w:after="90" w:line="240" w:lineRule="auto"/>
        <w:ind w:left="540" w:hanging="270"/>
        <w:divId w:val="1725910498"/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</w:pPr>
      <w:r w:rsidRPr="00AF5CEC">
        <w:rPr>
          <w:rFonts w:ascii="-webkit-standard" w:eastAsia="Times New Roman" w:hAnsi="-webkit-standard" w:cs="Times New Roman"/>
          <w:color w:val="FF0000"/>
          <w:sz w:val="27"/>
          <w:szCs w:val="27"/>
          <w:lang w:val="en-EG" w:eastAsia="en-US"/>
        </w:rPr>
        <w:lastRenderedPageBreak/>
        <w:t>D) Glute Bridge</w:t>
      </w:r>
    </w:p>
    <w:p w14:paraId="06CD5834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0EBD7519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Video: https://www.youtube.com/watch?v=8bbE64NuDTU</w:t>
      </w:r>
    </w:p>
    <w:p w14:paraId="1541E806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1C6EDA8A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Starting position:</w:t>
      </w:r>
    </w:p>
    <w:p w14:paraId="63C2A7FD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3DB3762B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Push on B3, B4 (lying on your back with knees bent, feet flat)</w:t>
      </w:r>
    </w:p>
    <w:p w14:paraId="28C9209F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6F534CD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7F7696D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Action:</w:t>
      </w:r>
    </w:p>
    <w:p w14:paraId="799442FA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7DA5C7E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Lift pelvis up while maintaining push on B3, B4</w:t>
      </w:r>
    </w:p>
    <w:p w14:paraId="1F1B285D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6FE84269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Hold for 5 seconds</w:t>
      </w:r>
    </w:p>
    <w:p w14:paraId="3C48B30D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4C09CBC5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Lower pelvis slowly</w:t>
      </w:r>
    </w:p>
    <w:p w14:paraId="2EDB1A70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 </w:t>
      </w:r>
    </w:p>
    <w:p w14:paraId="2691F44F" w14:textId="77777777" w:rsidR="00AF5CEC" w:rsidRPr="00AF5CEC" w:rsidRDefault="00AF5CEC" w:rsidP="00AF5CEC">
      <w:pPr>
        <w:spacing w:after="90" w:line="240" w:lineRule="auto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Repeat 10–15 times</w:t>
      </w:r>
    </w:p>
    <w:p w14:paraId="48564853" w14:textId="77777777" w:rsidR="00AF5CEC" w:rsidRPr="00AF5CEC" w:rsidRDefault="00AF5CEC" w:rsidP="00AF5CEC">
      <w:pPr>
        <w:spacing w:after="0" w:line="324" w:lineRule="atLeast"/>
        <w:ind w:left="0"/>
        <w:divId w:val="2040011075"/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</w:pPr>
      <w:r w:rsidRPr="00AF5CEC">
        <w:rPr>
          <w:rFonts w:ascii="-webkit-standard" w:eastAsiaTheme="minorEastAsia" w:hAnsi="-webkit-standard" w:cs="Times New Roman"/>
          <w:color w:val="000000"/>
          <w:sz w:val="27"/>
          <w:szCs w:val="27"/>
          <w:lang w:val="en-EG" w:eastAsia="en-US"/>
        </w:rPr>
        <w:t>2</w:t>
      </w:r>
    </w:p>
    <w:p w14:paraId="299F4900" w14:textId="51DD45DB" w:rsidR="00A40744" w:rsidRPr="00CF2B97" w:rsidRDefault="00A40744" w:rsidP="00CF2B97"/>
    <w:sectPr w:rsidR="00A40744" w:rsidRPr="00CF2B97" w:rsidSect="003C37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E40D6B" w14:textId="77777777" w:rsidR="00CF2B97" w:rsidRPr="0082148A" w:rsidRDefault="00CF2B97">
      <w:pPr>
        <w:spacing w:after="0" w:line="240" w:lineRule="auto"/>
      </w:pPr>
      <w:r w:rsidRPr="0082148A">
        <w:separator/>
      </w:r>
    </w:p>
    <w:p w14:paraId="38E3963E" w14:textId="77777777" w:rsidR="00CF2B97" w:rsidRPr="0082148A" w:rsidRDefault="00CF2B97"/>
  </w:endnote>
  <w:endnote w:type="continuationSeparator" w:id="0">
    <w:p w14:paraId="5334FAC1" w14:textId="77777777" w:rsidR="00CF2B97" w:rsidRPr="0082148A" w:rsidRDefault="00CF2B97">
      <w:pPr>
        <w:spacing w:after="0" w:line="240" w:lineRule="auto"/>
      </w:pPr>
      <w:r w:rsidRPr="0082148A">
        <w:continuationSeparator/>
      </w:r>
    </w:p>
    <w:p w14:paraId="3284975B" w14:textId="77777777" w:rsidR="00CF2B97" w:rsidRPr="0082148A" w:rsidRDefault="00CF2B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CFDB5" w14:textId="77777777" w:rsidR="00696D06" w:rsidRPr="0082148A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D56B3" w14:textId="77777777" w:rsidR="00B979D8" w:rsidRPr="0082148A" w:rsidRDefault="00917394">
    <w:pPr>
      <w:pStyle w:val="Footer"/>
    </w:pPr>
    <w:r w:rsidRPr="0082148A">
      <w:rPr>
        <w:lang w:bidi="en-GB"/>
      </w:rPr>
      <w:fldChar w:fldCharType="begin"/>
    </w:r>
    <w:r w:rsidRPr="0082148A">
      <w:rPr>
        <w:lang w:bidi="en-GB"/>
      </w:rPr>
      <w:instrText xml:space="preserve"> PAGE   \* MERGEFORMAT </w:instrText>
    </w:r>
    <w:r w:rsidRPr="0082148A">
      <w:rPr>
        <w:lang w:bidi="en-GB"/>
      </w:rPr>
      <w:fldChar w:fldCharType="separate"/>
    </w:r>
    <w:r w:rsidRPr="0082148A">
      <w:rPr>
        <w:lang w:bidi="en-GB"/>
      </w:rPr>
      <w:t>2</w:t>
    </w:r>
    <w:r w:rsidRPr="0082148A">
      <w:rPr>
        <w:lang w:bidi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35555" w14:textId="77777777" w:rsidR="00696D06" w:rsidRPr="0082148A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E7F80" w14:textId="77777777" w:rsidR="00CF2B97" w:rsidRPr="0082148A" w:rsidRDefault="00CF2B97">
      <w:pPr>
        <w:spacing w:after="0" w:line="240" w:lineRule="auto"/>
      </w:pPr>
      <w:r w:rsidRPr="0082148A">
        <w:separator/>
      </w:r>
    </w:p>
    <w:p w14:paraId="42CE1D07" w14:textId="77777777" w:rsidR="00CF2B97" w:rsidRPr="0082148A" w:rsidRDefault="00CF2B97"/>
  </w:footnote>
  <w:footnote w:type="continuationSeparator" w:id="0">
    <w:p w14:paraId="4213CE11" w14:textId="77777777" w:rsidR="00CF2B97" w:rsidRPr="0082148A" w:rsidRDefault="00CF2B97">
      <w:pPr>
        <w:spacing w:after="0" w:line="240" w:lineRule="auto"/>
      </w:pPr>
      <w:r w:rsidRPr="0082148A">
        <w:continuationSeparator/>
      </w:r>
    </w:p>
    <w:p w14:paraId="0CD53593" w14:textId="77777777" w:rsidR="00CF2B97" w:rsidRPr="0082148A" w:rsidRDefault="00CF2B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F7B054" w14:textId="77777777" w:rsidR="00696D06" w:rsidRPr="0082148A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0CDF3" w14:textId="77777777" w:rsidR="00696D06" w:rsidRPr="0082148A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DB4C6" w14:textId="77777777" w:rsidR="00696D06" w:rsidRPr="0082148A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30925162">
    <w:abstractNumId w:val="11"/>
  </w:num>
  <w:num w:numId="2" w16cid:durableId="1462306008">
    <w:abstractNumId w:val="0"/>
  </w:num>
  <w:num w:numId="3" w16cid:durableId="2003926202">
    <w:abstractNumId w:val="1"/>
  </w:num>
  <w:num w:numId="4" w16cid:durableId="924650425">
    <w:abstractNumId w:val="2"/>
  </w:num>
  <w:num w:numId="5" w16cid:durableId="1797067192">
    <w:abstractNumId w:val="3"/>
  </w:num>
  <w:num w:numId="6" w16cid:durableId="1369067993">
    <w:abstractNumId w:val="12"/>
  </w:num>
  <w:num w:numId="7" w16cid:durableId="1881089112">
    <w:abstractNumId w:val="4"/>
  </w:num>
  <w:num w:numId="8" w16cid:durableId="285695940">
    <w:abstractNumId w:val="5"/>
  </w:num>
  <w:num w:numId="9" w16cid:durableId="711272642">
    <w:abstractNumId w:val="6"/>
  </w:num>
  <w:num w:numId="10" w16cid:durableId="1321688047">
    <w:abstractNumId w:val="7"/>
  </w:num>
  <w:num w:numId="11" w16cid:durableId="1881740097">
    <w:abstractNumId w:val="8"/>
  </w:num>
  <w:num w:numId="12" w16cid:durableId="1187134518">
    <w:abstractNumId w:val="13"/>
  </w:num>
  <w:num w:numId="13" w16cid:durableId="1232886672">
    <w:abstractNumId w:val="9"/>
  </w:num>
  <w:num w:numId="14" w16cid:durableId="2014720980">
    <w:abstractNumId w:val="10"/>
  </w:num>
  <w:num w:numId="15" w16cid:durableId="185368610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97"/>
    <w:rsid w:val="00051678"/>
    <w:rsid w:val="00080C63"/>
    <w:rsid w:val="000C47C7"/>
    <w:rsid w:val="000D1F66"/>
    <w:rsid w:val="000D3390"/>
    <w:rsid w:val="00142A14"/>
    <w:rsid w:val="001800F8"/>
    <w:rsid w:val="002042C5"/>
    <w:rsid w:val="00294C3F"/>
    <w:rsid w:val="002C1552"/>
    <w:rsid w:val="00303660"/>
    <w:rsid w:val="00315E05"/>
    <w:rsid w:val="0034617C"/>
    <w:rsid w:val="00356102"/>
    <w:rsid w:val="003B0C99"/>
    <w:rsid w:val="003C3797"/>
    <w:rsid w:val="003F2336"/>
    <w:rsid w:val="003F397A"/>
    <w:rsid w:val="003F3D12"/>
    <w:rsid w:val="004343C1"/>
    <w:rsid w:val="004C0D7C"/>
    <w:rsid w:val="00521179"/>
    <w:rsid w:val="0055429E"/>
    <w:rsid w:val="00563BC2"/>
    <w:rsid w:val="00567C7E"/>
    <w:rsid w:val="005C7BF4"/>
    <w:rsid w:val="006272EE"/>
    <w:rsid w:val="00696D06"/>
    <w:rsid w:val="006B5550"/>
    <w:rsid w:val="006B6AF4"/>
    <w:rsid w:val="007002A7"/>
    <w:rsid w:val="00721AE6"/>
    <w:rsid w:val="00740829"/>
    <w:rsid w:val="00793758"/>
    <w:rsid w:val="007A06AE"/>
    <w:rsid w:val="00807F4F"/>
    <w:rsid w:val="00814746"/>
    <w:rsid w:val="0082148A"/>
    <w:rsid w:val="00851934"/>
    <w:rsid w:val="00851BEE"/>
    <w:rsid w:val="00854998"/>
    <w:rsid w:val="00890F29"/>
    <w:rsid w:val="008D7237"/>
    <w:rsid w:val="00900D62"/>
    <w:rsid w:val="00917394"/>
    <w:rsid w:val="009866E2"/>
    <w:rsid w:val="00A40744"/>
    <w:rsid w:val="00AE3359"/>
    <w:rsid w:val="00AF5CEC"/>
    <w:rsid w:val="00B51EB3"/>
    <w:rsid w:val="00B979D8"/>
    <w:rsid w:val="00BB1F80"/>
    <w:rsid w:val="00BB7054"/>
    <w:rsid w:val="00C11B7B"/>
    <w:rsid w:val="00CF2B97"/>
    <w:rsid w:val="00CF7F3E"/>
    <w:rsid w:val="00DA110E"/>
    <w:rsid w:val="00DB445C"/>
    <w:rsid w:val="00E129F9"/>
    <w:rsid w:val="00E60CF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D4588A"/>
  <w15:chartTrackingRefBased/>
  <w15:docId w15:val="{23E285F5-3399-334F-B97B-B61A9FC6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33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character" w:customStyle="1" w:styleId="apple-converted-space">
    <w:name w:val="apple-converted-space"/>
    <w:basedOn w:val="DefaultParagraphFont"/>
    <w:rsid w:val="00AF5CEC"/>
  </w:style>
  <w:style w:type="character" w:customStyle="1" w:styleId="s8">
    <w:name w:val="s8"/>
    <w:basedOn w:val="DefaultParagraphFont"/>
    <w:rsid w:val="00AF5CEC"/>
  </w:style>
  <w:style w:type="paragraph" w:customStyle="1" w:styleId="s14">
    <w:name w:val="s14"/>
    <w:basedOn w:val="Normal"/>
    <w:rsid w:val="00AF5CEC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  <w:style w:type="character" w:customStyle="1" w:styleId="s13">
    <w:name w:val="s13"/>
    <w:basedOn w:val="DefaultParagraphFont"/>
    <w:rsid w:val="00AF5CEC"/>
  </w:style>
  <w:style w:type="paragraph" w:styleId="NormalWeb">
    <w:name w:val="Normal (Web)"/>
    <w:basedOn w:val="Normal"/>
    <w:uiPriority w:val="99"/>
    <w:semiHidden/>
    <w:unhideWhenUsed/>
    <w:rsid w:val="00AF5CEC"/>
    <w:pPr>
      <w:spacing w:before="100" w:beforeAutospacing="1" w:after="100" w:afterAutospacing="1" w:line="240" w:lineRule="auto"/>
      <w:ind w:left="0"/>
    </w:pPr>
    <w:rPr>
      <w:rFonts w:ascii="Times New Roman" w:eastAsiaTheme="minorEastAsia" w:hAnsi="Times New Roman" w:cs="Times New Roman"/>
      <w:color w:val="auto"/>
      <w:sz w:val="24"/>
      <w:szCs w:val="24"/>
      <w:lang w:val="en-EG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0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1285">
          <w:marLeft w:val="54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852">
          <w:marLeft w:val="54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7149">
          <w:marLeft w:val="54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10498">
          <w:marLeft w:val="54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904667E5-36AB-494E-B392-028F4CAB4CDA%7dtf16392934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93EBD-913D-43AC-BFE1-408CCECB08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E6E7B0-41D8-4F6F-932A-948114895A6B}">
  <ds:schemaRefs>
    <ds:schemaRef ds:uri="http://schemas.microsoft.com/office/2006/metadata/properties"/>
    <ds:schemaRef ds:uri="http://www.w3.org/2000/xmlns/"/>
    <ds:schemaRef ds:uri="http://schemas.microsoft.com/sharepoint/v3"/>
    <ds:schemaRef ds:uri="http://www.w3.org/2001/XMLSchema-instance"/>
    <ds:schemaRef ds:uri="71af3243-3dd4-4a8d-8c0d-dd76da1f02a5"/>
    <ds:schemaRef ds:uri="http://schemas.microsoft.com/office/infopath/2007/PartnerControls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2FA3081-9F73-4E48-8BA3-F4F5EC36208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http://schemas.microsoft.com/sharepoint/v3"/>
    <ds:schemaRef ds:uri="71af3243-3dd4-4a8d-8c0d-dd76da1f02a5"/>
    <ds:schemaRef ds:uri="16c05727-aa75-4e4a-9b5f-8a80a1165891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{904667E5-36AB-494E-B392-028F4CAB4CDA}tf16392934.dotx</Template>
  <TotalTime>1</TotalTime>
  <Pages>4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shrouk yahya</dc:creator>
  <cp:keywords/>
  <dc:description/>
  <cp:lastModifiedBy>shrouk yahya</cp:lastModifiedBy>
  <cp:revision>2</cp:revision>
  <dcterms:created xsi:type="dcterms:W3CDTF">2025-05-13T13:49:00Z</dcterms:created>
  <dcterms:modified xsi:type="dcterms:W3CDTF">2025-05-13T13:49:00Z</dcterms:modified>
</cp:coreProperties>
</file>
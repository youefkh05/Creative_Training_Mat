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2BBA0" w14:textId="04F78018" w:rsidR="00B979D8" w:rsidRPr="0082148A" w:rsidRDefault="00B979D8">
      <w:pPr>
        <w:pStyle w:val="Date"/>
      </w:pPr>
    </w:p>
    <w:p w14:paraId="4D90B2F3" w14:textId="00125E1D" w:rsidR="00B979D8" w:rsidRDefault="00E96C66" w:rsidP="003458BF">
      <w:pPr>
        <w:pStyle w:val="Title"/>
        <w:rPr>
          <w:b/>
          <w:bCs/>
          <w:u w:val="single"/>
        </w:rPr>
      </w:pPr>
      <w:r>
        <w:rPr>
          <w:b/>
          <w:bCs/>
          <w:u w:val="single"/>
        </w:rPr>
        <w:t>Low back pain</w:t>
      </w:r>
    </w:p>
    <w:p w14:paraId="38D84341" w14:textId="77777777" w:rsidR="003458BF" w:rsidRPr="003458BF" w:rsidRDefault="003458BF" w:rsidP="003458BF">
      <w:pPr>
        <w:pStyle w:val="Title"/>
        <w:rPr>
          <w:b/>
          <w:bCs/>
          <w:u w:val="single"/>
        </w:rPr>
      </w:pPr>
    </w:p>
    <w:p w14:paraId="67EADBD6" w14:textId="77777777" w:rsidR="003458BF" w:rsidRPr="003458BF" w:rsidRDefault="00E96C66">
      <w:pPr>
        <w:pStyle w:val="s9"/>
        <w:spacing w:before="0" w:beforeAutospacing="0" w:after="90" w:afterAutospacing="0"/>
        <w:divId w:val="1627349719"/>
        <w:rPr>
          <w:rFonts w:ascii="-webkit-standard" w:hAnsi="-webkit-standard"/>
          <w:color w:val="FF0000"/>
          <w:sz w:val="27"/>
          <w:szCs w:val="27"/>
        </w:rPr>
      </w:pPr>
      <w:r>
        <w:t xml:space="preserve"> </w:t>
      </w:r>
      <w:r w:rsidR="003458BF" w:rsidRPr="003458BF">
        <w:rPr>
          <w:rFonts w:ascii="-webkit-standard" w:hAnsi="-webkit-standard"/>
          <w:color w:val="FF0000"/>
          <w:sz w:val="27"/>
          <w:szCs w:val="27"/>
        </w:rPr>
        <w:t>A)Cat-Cow Stretch</w:t>
      </w:r>
    </w:p>
    <w:p w14:paraId="38008140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https://youtu.be/TK6tM059e8o?si=j_OiLvRZxAPZ0bHe</w:t>
      </w:r>
    </w:p>
    <w:p w14:paraId="066B4C4B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D5A9D2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784AEA8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​•​Push on B1, B2, B3, B4</w:t>
      </w:r>
    </w:p>
    <w:p w14:paraId="6D15352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(You’re in the quadruped position: both hands and knees on the mat.)</w:t>
      </w:r>
    </w:p>
    <w:p w14:paraId="61A61F9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D17DE9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Cat Pose:</w:t>
      </w:r>
    </w:p>
    <w:p w14:paraId="57C434A7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​•​Maintain push on B1, B2, B3, B4</w:t>
      </w:r>
    </w:p>
    <w:p w14:paraId="1D24E208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​•​Arch your back upward and tuck your head inward.</w:t>
      </w:r>
    </w:p>
    <w:p w14:paraId="2B000DF2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C23C9D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Cow Pose:</w:t>
      </w:r>
    </w:p>
    <w:p w14:paraId="44041207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​•​Maintain push on B1, B2, B3, B4</w:t>
      </w:r>
    </w:p>
    <w:p w14:paraId="6B348236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​•​Drop your belly down and lift your head and tailbone up.</w:t>
      </w:r>
    </w:p>
    <w:p w14:paraId="5874527E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18D95CD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Cat-Cow alternation 5–10 times while keeping all 4 buttons pushed.</w:t>
      </w:r>
    </w:p>
    <w:p w14:paraId="2FB88DC6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623B687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331E36F7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92F82C4" w14:textId="77777777" w:rsidR="003458BF" w:rsidRPr="003458BF" w:rsidRDefault="003458BF" w:rsidP="003458BF">
      <w:pPr>
        <w:spacing w:after="90" w:line="240" w:lineRule="auto"/>
        <w:ind w:left="540" w:hanging="270"/>
        <w:divId w:val="1460490697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3458BF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B) Bird-Dog</w:t>
      </w:r>
    </w:p>
    <w:p w14:paraId="1EB8554C" w14:textId="77777777" w:rsidR="003458BF" w:rsidRPr="003458BF" w:rsidRDefault="003458BF" w:rsidP="003458BF">
      <w:pPr>
        <w:spacing w:after="90" w:line="240" w:lineRule="auto"/>
        <w:ind w:left="540"/>
        <w:divId w:val="1627349719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https://youtu.be/yV1dQhVhJlA?si=8ghiFTfy7UNrOWVf</w:t>
      </w:r>
    </w:p>
    <w:p w14:paraId="20AD1203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A98C8EB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4260B25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​•​Push on B1, B2, B3, B4</w:t>
      </w:r>
    </w:p>
    <w:p w14:paraId="12A5AA3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87EC854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Left Arm + Right Leg Extension:</w:t>
      </w:r>
    </w:p>
    <w:p w14:paraId="32D83700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​•​Pull B1 (lift left hand off)</w:t>
      </w:r>
    </w:p>
    <w:p w14:paraId="2BC2D7D6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​•​Pull B4 (lift right knee/leg off)</w:t>
      </w:r>
    </w:p>
    <w:p w14:paraId="6CDF089A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​•​Hold for 5 seconds</w:t>
      </w:r>
    </w:p>
    <w:p w14:paraId="4359F04F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​•​Return to push B1, B4</w:t>
      </w:r>
    </w:p>
    <w:p w14:paraId="6C64E3FC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58B19DA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Right Arm + left Leg Extension:</w:t>
      </w:r>
    </w:p>
    <w:p w14:paraId="746BC23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​•​Pull B2 (lift right hand off)</w:t>
      </w:r>
    </w:p>
    <w:p w14:paraId="6505D7B2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​•​Pull B3 (lift left knee/leg off)</w:t>
      </w:r>
    </w:p>
    <w:p w14:paraId="2C30B848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​•​Hold for 5 seconds</w:t>
      </w:r>
    </w:p>
    <w:p w14:paraId="641A7C38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​•​Return to push B2, B3</w:t>
      </w:r>
    </w:p>
    <w:p w14:paraId="671C56EB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53F68C3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5 times per side.</w:t>
      </w:r>
    </w:p>
    <w:p w14:paraId="2CA2D03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D19A8FC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⸻</w:t>
      </w:r>
    </w:p>
    <w:p w14:paraId="5C74CCCC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7E194B1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411F0F6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F560314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1C0FDE4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3D8F5C2" w14:textId="77777777" w:rsidR="003458BF" w:rsidRPr="003458BF" w:rsidRDefault="003458BF" w:rsidP="003458BF">
      <w:pPr>
        <w:spacing w:after="90" w:line="240" w:lineRule="auto"/>
        <w:ind w:left="540" w:hanging="270"/>
        <w:divId w:val="827013764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3458BF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C) Child’s Pose</w:t>
      </w:r>
    </w:p>
    <w:p w14:paraId="6558FCD3" w14:textId="77777777" w:rsidR="003458BF" w:rsidRPr="003458BF" w:rsidRDefault="003458BF" w:rsidP="003458BF">
      <w:pPr>
        <w:spacing w:after="90" w:line="240" w:lineRule="auto"/>
        <w:ind w:left="540"/>
        <w:divId w:val="1627349719"/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707070"/>
          <w:sz w:val="27"/>
          <w:szCs w:val="27"/>
          <w:lang w:val="en-EG" w:eastAsia="en-US"/>
        </w:rPr>
        <w:t>https://youtu.be/nMp3MlTz9fA?si=T2VhQRy12I3_Vl6w</w:t>
      </w:r>
    </w:p>
    <w:p w14:paraId="21E81354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F3A4DD6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Transition from quadruped:</w:t>
      </w:r>
    </w:p>
    <w:p w14:paraId="5AC90027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​•​From push on B1, B2, B3, B4</w:t>
      </w:r>
    </w:p>
    <w:p w14:paraId="6C17CA35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7B53EA0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Move into pose:</w:t>
      </w:r>
    </w:p>
    <w:p w14:paraId="2F306534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​•​Pull B1, B2 (hands slide forward off the buttons)</w:t>
      </w:r>
    </w:p>
    <w:p w14:paraId="6EA75700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​•​Maintain push on B3, B4 (knees stay grounded)</w:t>
      </w:r>
    </w:p>
    <w:p w14:paraId="24C19669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​•​Sit hips back toward heels while reaching arms forward.</w:t>
      </w:r>
    </w:p>
    <w:p w14:paraId="31B3F3EA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FA13392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Optional: if arms still contact mat lightly, just not over the buttons, that’s okay.</w:t>
      </w:r>
    </w:p>
    <w:p w14:paraId="46444088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36C68BD" w14:textId="77777777" w:rsidR="003458BF" w:rsidRPr="003458BF" w:rsidRDefault="003458BF" w:rsidP="003458BF">
      <w:pPr>
        <w:spacing w:after="90" w:line="240" w:lineRule="auto"/>
        <w:ind w:left="0"/>
        <w:divId w:val="1627349719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3458BF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Hold for 30 seconds, then return to quadruped by pushing B1, B2 again.</w:t>
      </w:r>
    </w:p>
    <w:p w14:paraId="30FAF181" w14:textId="77777777" w:rsidR="003458BF" w:rsidRPr="003458BF" w:rsidRDefault="003458BF" w:rsidP="003458BF">
      <w:pPr>
        <w:spacing w:after="0" w:line="240" w:lineRule="auto"/>
        <w:ind w:left="0"/>
        <w:divId w:val="1627349719"/>
        <w:rPr>
          <w:rFonts w:ascii="Times New Roman" w:eastAsia="Times New Roman" w:hAnsi="Times New Roman" w:cs="Times New Roman"/>
          <w:color w:val="auto"/>
          <w:sz w:val="24"/>
          <w:szCs w:val="24"/>
          <w:lang w:val="en-EG" w:eastAsia="en-US"/>
        </w:rPr>
      </w:pPr>
    </w:p>
    <w:p w14:paraId="2B1E454A" w14:textId="260FA959" w:rsidR="00A40744" w:rsidRPr="00E96C66" w:rsidRDefault="00A40744" w:rsidP="00E96C66"/>
    <w:sectPr w:rsidR="00A40744" w:rsidRPr="00E96C66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15E1C" w14:textId="77777777" w:rsidR="00E96C66" w:rsidRPr="0082148A" w:rsidRDefault="00E96C66">
      <w:pPr>
        <w:spacing w:after="0" w:line="240" w:lineRule="auto"/>
      </w:pPr>
      <w:r w:rsidRPr="0082148A">
        <w:separator/>
      </w:r>
    </w:p>
    <w:p w14:paraId="2B144186" w14:textId="77777777" w:rsidR="00E96C66" w:rsidRPr="0082148A" w:rsidRDefault="00E96C66"/>
  </w:endnote>
  <w:endnote w:type="continuationSeparator" w:id="0">
    <w:p w14:paraId="1BC8A799" w14:textId="77777777" w:rsidR="00E96C66" w:rsidRPr="0082148A" w:rsidRDefault="00E96C66">
      <w:pPr>
        <w:spacing w:after="0" w:line="240" w:lineRule="auto"/>
      </w:pPr>
      <w:r w:rsidRPr="0082148A">
        <w:continuationSeparator/>
      </w:r>
    </w:p>
    <w:p w14:paraId="7BD267A1" w14:textId="77777777" w:rsidR="00E96C66" w:rsidRPr="0082148A" w:rsidRDefault="00E96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7DE8E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AAE75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5B41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0347F" w14:textId="77777777" w:rsidR="00E96C66" w:rsidRPr="0082148A" w:rsidRDefault="00E96C66">
      <w:pPr>
        <w:spacing w:after="0" w:line="240" w:lineRule="auto"/>
      </w:pPr>
      <w:r w:rsidRPr="0082148A">
        <w:separator/>
      </w:r>
    </w:p>
    <w:p w14:paraId="3EFAC7D9" w14:textId="77777777" w:rsidR="00E96C66" w:rsidRPr="0082148A" w:rsidRDefault="00E96C66"/>
  </w:footnote>
  <w:footnote w:type="continuationSeparator" w:id="0">
    <w:p w14:paraId="4949E76E" w14:textId="77777777" w:rsidR="00E96C66" w:rsidRPr="0082148A" w:rsidRDefault="00E96C66">
      <w:pPr>
        <w:spacing w:after="0" w:line="240" w:lineRule="auto"/>
      </w:pPr>
      <w:r w:rsidRPr="0082148A">
        <w:continuationSeparator/>
      </w:r>
    </w:p>
    <w:p w14:paraId="33403E8E" w14:textId="77777777" w:rsidR="00E96C66" w:rsidRPr="0082148A" w:rsidRDefault="00E96C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28F6A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407BC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C77F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0925162">
    <w:abstractNumId w:val="11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2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3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66"/>
    <w:rsid w:val="00051678"/>
    <w:rsid w:val="00080C63"/>
    <w:rsid w:val="000C47C7"/>
    <w:rsid w:val="000D1F66"/>
    <w:rsid w:val="000D3390"/>
    <w:rsid w:val="00142A14"/>
    <w:rsid w:val="001800F8"/>
    <w:rsid w:val="002042C5"/>
    <w:rsid w:val="00294C3F"/>
    <w:rsid w:val="002C1552"/>
    <w:rsid w:val="00303660"/>
    <w:rsid w:val="00315E05"/>
    <w:rsid w:val="003458BF"/>
    <w:rsid w:val="0034617C"/>
    <w:rsid w:val="00356102"/>
    <w:rsid w:val="003B0C99"/>
    <w:rsid w:val="003C3797"/>
    <w:rsid w:val="003F2336"/>
    <w:rsid w:val="003F397A"/>
    <w:rsid w:val="003F3D12"/>
    <w:rsid w:val="004343C1"/>
    <w:rsid w:val="004C0D7C"/>
    <w:rsid w:val="00521179"/>
    <w:rsid w:val="0055429E"/>
    <w:rsid w:val="00563BC2"/>
    <w:rsid w:val="00567C7E"/>
    <w:rsid w:val="005C7BF4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807F4F"/>
    <w:rsid w:val="00814746"/>
    <w:rsid w:val="0082148A"/>
    <w:rsid w:val="00851934"/>
    <w:rsid w:val="00851BEE"/>
    <w:rsid w:val="00854998"/>
    <w:rsid w:val="00890F29"/>
    <w:rsid w:val="008D7237"/>
    <w:rsid w:val="00900D62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A110E"/>
    <w:rsid w:val="00DB445C"/>
    <w:rsid w:val="00E129F9"/>
    <w:rsid w:val="00E60CF9"/>
    <w:rsid w:val="00E96C66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230EA"/>
  <w15:chartTrackingRefBased/>
  <w15:docId w15:val="{EACDBF48-4ECB-D14C-8D78-FFE26BA3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customStyle="1" w:styleId="s9">
    <w:name w:val="s9"/>
    <w:basedOn w:val="Normal"/>
    <w:rsid w:val="003458B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8">
    <w:name w:val="s8"/>
    <w:basedOn w:val="DefaultParagraphFont"/>
    <w:rsid w:val="003458BF"/>
  </w:style>
  <w:style w:type="paragraph" w:customStyle="1" w:styleId="s23">
    <w:name w:val="s23"/>
    <w:basedOn w:val="Normal"/>
    <w:rsid w:val="003458B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5">
    <w:name w:val="s15"/>
    <w:basedOn w:val="DefaultParagraphFont"/>
    <w:rsid w:val="003458BF"/>
  </w:style>
  <w:style w:type="paragraph" w:customStyle="1" w:styleId="s14">
    <w:name w:val="s14"/>
    <w:basedOn w:val="Normal"/>
    <w:rsid w:val="003458B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3">
    <w:name w:val="s13"/>
    <w:basedOn w:val="DefaultParagraphFont"/>
    <w:rsid w:val="003458BF"/>
  </w:style>
  <w:style w:type="character" w:customStyle="1" w:styleId="apple-converted-space">
    <w:name w:val="apple-converted-space"/>
    <w:basedOn w:val="DefaultParagraphFont"/>
    <w:rsid w:val="003458BF"/>
  </w:style>
  <w:style w:type="paragraph" w:customStyle="1" w:styleId="s17">
    <w:name w:val="s17"/>
    <w:basedOn w:val="Normal"/>
    <w:rsid w:val="003458BF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697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3764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4667E5-36AB-494E-B392-028F4CAB4CDA%7d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{904667E5-36AB-494E-B392-028F4CAB4CDA}tf16392934.dotx</Template>
  <TotalTime>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yahya</dc:creator>
  <cp:keywords/>
  <dc:description/>
  <cp:lastModifiedBy>shrouk yahya</cp:lastModifiedBy>
  <cp:revision>2</cp:revision>
  <dcterms:created xsi:type="dcterms:W3CDTF">2025-05-13T13:46:00Z</dcterms:created>
  <dcterms:modified xsi:type="dcterms:W3CDTF">2025-05-13T13:46:00Z</dcterms:modified>
</cp:coreProperties>
</file>